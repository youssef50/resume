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961" w:type="dxa"/>
        <w:tblLayout w:type="fixed"/>
        <w:tblCellMar>
          <w:left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7650"/>
      </w:tblGrid>
      <w:tr w:rsidR="00D129E5" w:rsidRPr="00DF7037" w14:paraId="45466F18" w14:textId="77777777" w:rsidTr="00003EB0">
        <w:tc>
          <w:tcPr>
            <w:tcW w:w="2160" w:type="dxa"/>
          </w:tcPr>
          <w:p w14:paraId="04A3D7DB" w14:textId="0991363E" w:rsidR="00D129E5" w:rsidRPr="00030661" w:rsidRDefault="00D9102C" w:rsidP="00D9102C">
            <w:pPr>
              <w:pStyle w:val="SectionTitle"/>
            </w:pPr>
            <w:r>
              <w:t>E</w:t>
            </w:r>
            <w:r w:rsidR="00D129E5" w:rsidRPr="00030661">
              <w:t>ducation</w:t>
            </w:r>
          </w:p>
        </w:tc>
        <w:tc>
          <w:tcPr>
            <w:tcW w:w="7650" w:type="dxa"/>
          </w:tcPr>
          <w:p w14:paraId="1C9C9865" w14:textId="2EBDBAA5" w:rsidR="00D129E5" w:rsidRPr="0009121A" w:rsidRDefault="00D9102C" w:rsidP="0026183F">
            <w:pPr>
              <w:pStyle w:val="CompanyNameOne"/>
            </w:pPr>
            <w:r>
              <w:t xml:space="preserve">   </w:t>
            </w:r>
            <w:r w:rsidR="00D129E5" w:rsidRPr="00E91BEE">
              <w:rPr>
                <w:rFonts w:asciiTheme="minorHAnsi" w:hAnsiTheme="minorHAnsi"/>
                <w:b/>
              </w:rPr>
              <w:t>Wentworth Institute of Technology</w:t>
            </w:r>
            <w:r w:rsidR="00D129E5" w:rsidRPr="0009121A">
              <w:tab/>
            </w:r>
            <w:r w:rsidR="00416238" w:rsidRPr="0009121A">
              <w:t xml:space="preserve">    </w:t>
            </w:r>
            <w:r w:rsidR="00465460" w:rsidRPr="0009121A">
              <w:t xml:space="preserve">    </w:t>
            </w:r>
            <w:r w:rsidR="00D129E5" w:rsidRPr="00D9102C">
              <w:t>Boston, MA</w:t>
            </w:r>
          </w:p>
          <w:p w14:paraId="3E8F1822" w14:textId="49DABAD9" w:rsidR="00D129E5" w:rsidRPr="0009121A" w:rsidRDefault="00D24B85" w:rsidP="00F96FCC">
            <w:pPr>
              <w:pStyle w:val="Achievement"/>
              <w:tabs>
                <w:tab w:val="clear" w:pos="360"/>
                <w:tab w:val="num" w:pos="151"/>
              </w:tabs>
              <w:ind w:left="61" w:hanging="61"/>
              <w:rPr>
                <w:rFonts w:asciiTheme="minorHAnsi" w:hAnsiTheme="minorHAnsi"/>
                <w:spacing w:val="0"/>
              </w:rPr>
            </w:pPr>
            <w:r w:rsidRPr="0009121A">
              <w:rPr>
                <w:rFonts w:asciiTheme="minorHAnsi" w:hAnsiTheme="minorHAnsi"/>
                <w:spacing w:val="0"/>
              </w:rPr>
              <w:t xml:space="preserve">  </w:t>
            </w:r>
            <w:r w:rsidR="000C054C">
              <w:rPr>
                <w:rFonts w:asciiTheme="minorHAnsi" w:hAnsiTheme="minorHAnsi"/>
                <w:spacing w:val="0"/>
              </w:rPr>
              <w:t>B.S.</w:t>
            </w:r>
            <w:r w:rsidR="00D129E5" w:rsidRPr="0009121A">
              <w:rPr>
                <w:rFonts w:asciiTheme="minorHAnsi" w:hAnsiTheme="minorHAnsi"/>
                <w:spacing w:val="0"/>
              </w:rPr>
              <w:t xml:space="preserve"> Computer Science.</w:t>
            </w:r>
          </w:p>
          <w:p w14:paraId="129DA818" w14:textId="77777777" w:rsidR="00D129E5" w:rsidRPr="00DF7037" w:rsidRDefault="00D129E5" w:rsidP="001D1411">
            <w:pPr>
              <w:pStyle w:val="Achievement"/>
              <w:rPr>
                <w:spacing w:val="0"/>
              </w:rPr>
            </w:pPr>
            <w:r w:rsidRPr="0009121A">
              <w:rPr>
                <w:rFonts w:asciiTheme="minorHAnsi" w:hAnsiTheme="minorHAnsi"/>
                <w:spacing w:val="0"/>
              </w:rPr>
              <w:t>Graduated Cum Laude.</w:t>
            </w:r>
          </w:p>
        </w:tc>
      </w:tr>
      <w:tr w:rsidR="0090066D" w:rsidRPr="001223A6" w14:paraId="25877F76" w14:textId="77777777" w:rsidTr="00003EB0">
        <w:tc>
          <w:tcPr>
            <w:tcW w:w="2160" w:type="dxa"/>
          </w:tcPr>
          <w:p w14:paraId="3A20C569" w14:textId="77777777" w:rsidR="0090066D" w:rsidRDefault="0090066D" w:rsidP="00D9102C">
            <w:pPr>
              <w:pStyle w:val="SectionTitle"/>
            </w:pPr>
            <w:r>
              <w:t>Releva</w:t>
            </w:r>
            <w:r w:rsidR="00046C8E">
              <w:t xml:space="preserve">nt </w:t>
            </w:r>
            <w:r>
              <w:t>Skills</w:t>
            </w:r>
          </w:p>
        </w:tc>
        <w:tc>
          <w:tcPr>
            <w:tcW w:w="7650" w:type="dxa"/>
          </w:tcPr>
          <w:p w14:paraId="164210E2" w14:textId="77777777" w:rsidR="0055011E" w:rsidRDefault="0055011E" w:rsidP="0055011E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7F8E695E" w14:textId="469F8ABD" w:rsidR="00030661" w:rsidRPr="0009121A" w:rsidRDefault="000C054C" w:rsidP="00B03C30">
            <w:pPr>
              <w:pStyle w:val="Achievemen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  <w:r w:rsidR="00030661" w:rsidRPr="0009121A">
              <w:rPr>
                <w:rFonts w:asciiTheme="minorHAnsi" w:hAnsiTheme="minorHAnsi"/>
              </w:rPr>
              <w:t xml:space="preserve">+ Years of </w:t>
            </w:r>
            <w:r w:rsidR="001B3AA6" w:rsidRPr="0009121A">
              <w:rPr>
                <w:rFonts w:asciiTheme="minorHAnsi" w:hAnsiTheme="minorHAnsi"/>
              </w:rPr>
              <w:t>UNIX</w:t>
            </w:r>
            <w:r w:rsidR="00F96FCC" w:rsidRPr="0009121A">
              <w:rPr>
                <w:rFonts w:asciiTheme="minorHAnsi" w:hAnsiTheme="minorHAnsi"/>
              </w:rPr>
              <w:t xml:space="preserve"> experience, </w:t>
            </w:r>
            <w:r w:rsidR="005466A9">
              <w:rPr>
                <w:rFonts w:asciiTheme="minorHAnsi" w:hAnsiTheme="minorHAnsi"/>
              </w:rPr>
              <w:t>including Linux (RH</w:t>
            </w:r>
            <w:r w:rsidR="00030661" w:rsidRPr="0009121A">
              <w:rPr>
                <w:rFonts w:asciiTheme="minorHAnsi" w:hAnsiTheme="minorHAnsi"/>
              </w:rPr>
              <w:t xml:space="preserve">, </w:t>
            </w:r>
            <w:r w:rsidR="005466A9">
              <w:rPr>
                <w:rFonts w:asciiTheme="minorHAnsi" w:hAnsiTheme="minorHAnsi"/>
              </w:rPr>
              <w:t xml:space="preserve">CentOS, </w:t>
            </w:r>
            <w:r w:rsidR="00030661" w:rsidRPr="0009121A">
              <w:rPr>
                <w:rFonts w:asciiTheme="minorHAnsi" w:hAnsiTheme="minorHAnsi"/>
              </w:rPr>
              <w:t xml:space="preserve">SuSE, </w:t>
            </w:r>
            <w:r w:rsidR="00B741B7" w:rsidRPr="0009121A">
              <w:rPr>
                <w:rFonts w:asciiTheme="minorHAnsi" w:hAnsiTheme="minorHAnsi"/>
              </w:rPr>
              <w:t>and Debian</w:t>
            </w:r>
            <w:r w:rsidR="00030661" w:rsidRPr="0009121A">
              <w:rPr>
                <w:rFonts w:asciiTheme="minorHAnsi" w:hAnsiTheme="minorHAnsi"/>
              </w:rPr>
              <w:t>)</w:t>
            </w:r>
            <w:r w:rsidR="006B46F1" w:rsidRPr="0009121A">
              <w:rPr>
                <w:rFonts w:asciiTheme="minorHAnsi" w:hAnsiTheme="minorHAnsi"/>
              </w:rPr>
              <w:t>.</w:t>
            </w:r>
            <w:r w:rsidR="00030661" w:rsidRPr="0009121A">
              <w:rPr>
                <w:rFonts w:asciiTheme="minorHAnsi" w:hAnsiTheme="minorHAnsi"/>
              </w:rPr>
              <w:t xml:space="preserve"> </w:t>
            </w:r>
          </w:p>
          <w:p w14:paraId="156D2EFE" w14:textId="0D853CEB" w:rsidR="00030661" w:rsidRPr="0009121A" w:rsidRDefault="006B46F1" w:rsidP="00B03C30">
            <w:pPr>
              <w:pStyle w:val="Achievement"/>
              <w:rPr>
                <w:rFonts w:asciiTheme="minorHAnsi" w:hAnsiTheme="minorHAnsi"/>
              </w:rPr>
            </w:pPr>
            <w:r w:rsidRPr="0009121A">
              <w:rPr>
                <w:rFonts w:asciiTheme="minorHAnsi" w:hAnsiTheme="minorHAnsi"/>
              </w:rPr>
              <w:t xml:space="preserve">Possess </w:t>
            </w:r>
            <w:r w:rsidR="005A5C21" w:rsidRPr="0009121A">
              <w:rPr>
                <w:rFonts w:asciiTheme="minorHAnsi" w:hAnsiTheme="minorHAnsi"/>
              </w:rPr>
              <w:t>1</w:t>
            </w:r>
            <w:r w:rsidR="00AF3ABC" w:rsidRPr="0009121A">
              <w:rPr>
                <w:rFonts w:asciiTheme="minorHAnsi" w:hAnsiTheme="minorHAnsi"/>
              </w:rPr>
              <w:t>3</w:t>
            </w:r>
            <w:r w:rsidR="00030661" w:rsidRPr="0009121A">
              <w:rPr>
                <w:rFonts w:asciiTheme="minorHAnsi" w:hAnsiTheme="minorHAnsi"/>
              </w:rPr>
              <w:t xml:space="preserve"> Years of SAN Storage Engineering</w:t>
            </w:r>
            <w:r w:rsidRPr="0009121A">
              <w:rPr>
                <w:rFonts w:asciiTheme="minorHAnsi" w:hAnsiTheme="minorHAnsi"/>
              </w:rPr>
              <w:t>.</w:t>
            </w:r>
          </w:p>
          <w:p w14:paraId="4B7EAD8E" w14:textId="5C2069E6" w:rsidR="00AF3ABC" w:rsidRDefault="00AF3ABC" w:rsidP="00B03C30">
            <w:pPr>
              <w:pStyle w:val="Achievement"/>
              <w:rPr>
                <w:rFonts w:asciiTheme="minorHAnsi" w:hAnsiTheme="minorHAnsi"/>
              </w:rPr>
            </w:pPr>
            <w:r w:rsidRPr="0009121A">
              <w:rPr>
                <w:rFonts w:asciiTheme="minorHAnsi" w:hAnsiTheme="minorHAnsi"/>
              </w:rPr>
              <w:t>Diverse technical background with</w:t>
            </w:r>
            <w:r w:rsidR="00104400">
              <w:rPr>
                <w:rFonts w:asciiTheme="minorHAnsi" w:hAnsiTheme="minorHAnsi"/>
              </w:rPr>
              <w:t xml:space="preserve"> a strong ability to adapt in a </w:t>
            </w:r>
            <w:r w:rsidRPr="0009121A">
              <w:rPr>
                <w:rFonts w:asciiTheme="minorHAnsi" w:hAnsiTheme="minorHAnsi"/>
              </w:rPr>
              <w:t>fast paced environment.</w:t>
            </w:r>
          </w:p>
          <w:p w14:paraId="220BD9D1" w14:textId="77777777" w:rsidR="007A220D" w:rsidRPr="003F627A" w:rsidRDefault="007A220D" w:rsidP="007A220D">
            <w:pPr>
              <w:pStyle w:val="Achievemen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Experience in testing Software as a Service (SaaS)</w:t>
            </w:r>
          </w:p>
          <w:p w14:paraId="260DD950" w14:textId="77777777" w:rsidR="007A220D" w:rsidRPr="00B44FC3" w:rsidRDefault="007A220D" w:rsidP="007A220D">
            <w:pPr>
              <w:pStyle w:val="Achievement"/>
              <w:rPr>
                <w:rFonts w:asciiTheme="minorHAnsi" w:hAnsiTheme="minorHAnsi" w:cs="Arial"/>
              </w:rPr>
            </w:pPr>
            <w:r w:rsidRPr="00B44FC3">
              <w:rPr>
                <w:rFonts w:asciiTheme="minorHAnsi" w:hAnsiTheme="minorHAnsi" w:cs="Arial"/>
                <w:shd w:val="clear" w:color="auto" w:fill="FFFFFF"/>
              </w:rPr>
              <w:t>Performed all aspects of software quality assurance, development of</w:t>
            </w:r>
            <w:r w:rsidRPr="00B44FC3">
              <w:rPr>
                <w:rFonts w:asciiTheme="minorHAnsi" w:hAnsiTheme="minorHAnsi" w:cs="Arial"/>
              </w:rPr>
              <w:t xml:space="preserve"> </w:t>
            </w:r>
            <w:r w:rsidRPr="00B44FC3">
              <w:rPr>
                <w:rFonts w:asciiTheme="minorHAnsi" w:hAnsiTheme="minorHAnsi" w:cs="Arial"/>
                <w:shd w:val="clear" w:color="auto" w:fill="FFFFFF"/>
              </w:rPr>
              <w:t>test plans and test cases, unit, integration and acceptance testing</w:t>
            </w:r>
            <w:r w:rsidRPr="00B44FC3">
              <w:rPr>
                <w:rFonts w:asciiTheme="minorHAnsi" w:hAnsiTheme="minorHAnsi" w:cs="Arial"/>
              </w:rPr>
              <w:t xml:space="preserve">. </w:t>
            </w:r>
          </w:p>
          <w:p w14:paraId="0C7C9279" w14:textId="2B4BBC34" w:rsidR="007A220D" w:rsidRPr="007A220D" w:rsidRDefault="007A220D" w:rsidP="007A220D">
            <w:pPr>
              <w:pStyle w:val="Achievement"/>
              <w:rPr>
                <w:rFonts w:asciiTheme="minorHAnsi" w:hAnsiTheme="minorHAnsi" w:cs="Arial"/>
              </w:rPr>
            </w:pP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Work closely with WebUI and </w:t>
            </w:r>
            <w:r w:rsidR="00104400">
              <w:rPr>
                <w:rFonts w:asciiTheme="minorHAnsi" w:hAnsiTheme="minorHAnsi" w:cs="Arial"/>
                <w:spacing w:val="0"/>
                <w:shd w:val="clear" w:color="auto" w:fill="FFFFFF"/>
              </w:rPr>
              <w:t>platform team</w:t>
            </w: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 in resolving and testing REST API calls and overall </w:t>
            </w:r>
            <w:r w:rsidR="005466A9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product </w:t>
            </w: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functionality.</w:t>
            </w:r>
          </w:p>
          <w:p w14:paraId="18B072DC" w14:textId="77777777" w:rsidR="00B03C30" w:rsidRPr="0009121A" w:rsidRDefault="00B03C30" w:rsidP="00840F32">
            <w:pPr>
              <w:pStyle w:val="Achievement"/>
              <w:tabs>
                <w:tab w:val="left" w:pos="2581"/>
              </w:tabs>
              <w:rPr>
                <w:rFonts w:asciiTheme="minorHAnsi" w:hAnsiTheme="minorHAnsi"/>
              </w:rPr>
            </w:pPr>
            <w:r w:rsidRPr="0009121A">
              <w:rPr>
                <w:rFonts w:asciiTheme="minorHAnsi" w:hAnsiTheme="minorHAnsi"/>
              </w:rPr>
              <w:t>Ability to learn new technologies very quickly based on previous extensive experience.</w:t>
            </w:r>
          </w:p>
          <w:p w14:paraId="44331852" w14:textId="77777777" w:rsidR="006B46F1" w:rsidRPr="0009121A" w:rsidRDefault="006B46F1" w:rsidP="00B03C30">
            <w:pPr>
              <w:pStyle w:val="Achievement"/>
              <w:rPr>
                <w:rFonts w:asciiTheme="minorHAnsi" w:hAnsiTheme="minorHAnsi"/>
              </w:rPr>
            </w:pPr>
            <w:r w:rsidRPr="0009121A">
              <w:rPr>
                <w:rFonts w:asciiTheme="minorHAnsi" w:hAnsiTheme="minorHAnsi"/>
              </w:rPr>
              <w:t>Highly motivated, creative and committed to job objectives.</w:t>
            </w:r>
          </w:p>
          <w:p w14:paraId="1575889F" w14:textId="512934A6" w:rsidR="00645577" w:rsidRPr="005466A9" w:rsidRDefault="005A5C21" w:rsidP="005466A9">
            <w:pPr>
              <w:pStyle w:val="Achievement"/>
              <w:rPr>
                <w:rFonts w:asciiTheme="minorHAnsi" w:hAnsiTheme="minorHAnsi"/>
              </w:rPr>
            </w:pPr>
            <w:r w:rsidRPr="0009121A">
              <w:rPr>
                <w:rFonts w:asciiTheme="minorHAnsi" w:hAnsiTheme="minorHAnsi"/>
              </w:rPr>
              <w:t>Experience with complete line of HP/Compaq</w:t>
            </w:r>
            <w:r w:rsidR="0001266F" w:rsidRPr="0009121A">
              <w:rPr>
                <w:rFonts w:asciiTheme="minorHAnsi" w:hAnsiTheme="minorHAnsi"/>
              </w:rPr>
              <w:t>/Dell</w:t>
            </w:r>
            <w:r w:rsidR="00746110" w:rsidRPr="0009121A">
              <w:rPr>
                <w:rFonts w:asciiTheme="minorHAnsi" w:hAnsiTheme="minorHAnsi"/>
              </w:rPr>
              <w:t>/IBM</w:t>
            </w:r>
            <w:r w:rsidRPr="0009121A">
              <w:rPr>
                <w:rFonts w:asciiTheme="minorHAnsi" w:hAnsiTheme="minorHAnsi"/>
              </w:rPr>
              <w:t xml:space="preserve"> Servers, Blade systems, </w:t>
            </w:r>
            <w:r w:rsidR="006B46F1" w:rsidRPr="0009121A">
              <w:rPr>
                <w:rFonts w:asciiTheme="minorHAnsi" w:hAnsiTheme="minorHAnsi"/>
              </w:rPr>
              <w:t>SAN switches and Storage arrays.</w:t>
            </w:r>
          </w:p>
          <w:p w14:paraId="5A8CF1F8" w14:textId="32DDC118" w:rsidR="00645577" w:rsidRPr="00D9102C" w:rsidRDefault="0090066D" w:rsidP="00EF08FB">
            <w:pPr>
              <w:tabs>
                <w:tab w:val="left" w:pos="2581"/>
              </w:tabs>
              <w:ind w:right="-295"/>
              <w:rPr>
                <w:rFonts w:asciiTheme="minorHAnsi" w:hAnsiTheme="minorHAnsi"/>
              </w:rPr>
            </w:pPr>
            <w:r w:rsidRPr="0090066D">
              <w:rPr>
                <w:b/>
                <w:u w:val="single"/>
              </w:rPr>
              <w:t>Storage Arrays:</w:t>
            </w:r>
            <w:r w:rsidR="00840F32">
              <w:t xml:space="preserve">           </w:t>
            </w:r>
            <w:r w:rsidR="00645577" w:rsidRPr="00D9102C">
              <w:rPr>
                <w:rFonts w:asciiTheme="minorHAnsi" w:hAnsiTheme="minorHAnsi"/>
              </w:rPr>
              <w:t>HSG80,EVA,MSA,XP “2/4/8Gb”</w:t>
            </w:r>
            <w:r w:rsidR="00D9102C">
              <w:rPr>
                <w:rFonts w:asciiTheme="minorHAnsi" w:hAnsiTheme="minorHAnsi"/>
              </w:rPr>
              <w:t xml:space="preserve">, 3PAR, </w:t>
            </w:r>
            <w:r w:rsidR="00662B63">
              <w:rPr>
                <w:rFonts w:asciiTheme="minorHAnsi" w:hAnsiTheme="minorHAnsi"/>
              </w:rPr>
              <w:t>I</w:t>
            </w:r>
            <w:r w:rsidR="00D9102C">
              <w:rPr>
                <w:rFonts w:asciiTheme="minorHAnsi" w:hAnsiTheme="minorHAnsi"/>
              </w:rPr>
              <w:t>BM v3700,</w:t>
            </w:r>
          </w:p>
          <w:p w14:paraId="6C2BA0AA" w14:textId="3F710C48" w:rsidR="00645577" w:rsidRPr="00D9102C" w:rsidRDefault="00645577" w:rsidP="00645577">
            <w:pPr>
              <w:rPr>
                <w:rFonts w:asciiTheme="minorHAnsi" w:hAnsiTheme="minorHAnsi"/>
              </w:rPr>
            </w:pPr>
            <w:r w:rsidRPr="00D9102C">
              <w:rPr>
                <w:rFonts w:asciiTheme="minorHAnsi" w:hAnsiTheme="minorHAnsi"/>
              </w:rPr>
              <w:t xml:space="preserve">                                      </w:t>
            </w:r>
            <w:r w:rsidR="00D9102C">
              <w:rPr>
                <w:rFonts w:asciiTheme="minorHAnsi" w:hAnsiTheme="minorHAnsi"/>
              </w:rPr>
              <w:t xml:space="preserve">         </w:t>
            </w:r>
            <w:r w:rsidR="006529FE" w:rsidRPr="00D9102C">
              <w:rPr>
                <w:rFonts w:asciiTheme="minorHAnsi" w:hAnsiTheme="minorHAnsi"/>
              </w:rPr>
              <w:t xml:space="preserve">Dell EqualLogic, Hitachi Data Systems HDS </w:t>
            </w:r>
          </w:p>
          <w:p w14:paraId="1B6E0F2E" w14:textId="6C2BFA2B" w:rsidR="00645577" w:rsidRPr="00AC1D88" w:rsidRDefault="006529FE" w:rsidP="00645577">
            <w:pPr>
              <w:rPr>
                <w:rFonts w:asciiTheme="minorHAnsi" w:hAnsiTheme="minorHAnsi"/>
              </w:rPr>
            </w:pPr>
            <w:r w:rsidRPr="00D9102C">
              <w:rPr>
                <w:rFonts w:asciiTheme="minorHAnsi" w:hAnsiTheme="minorHAnsi"/>
              </w:rPr>
              <w:t xml:space="preserve">                                      </w:t>
            </w:r>
            <w:r w:rsidR="00D9102C">
              <w:rPr>
                <w:rFonts w:asciiTheme="minorHAnsi" w:hAnsiTheme="minorHAnsi"/>
              </w:rPr>
              <w:t xml:space="preserve">         </w:t>
            </w:r>
          </w:p>
          <w:p w14:paraId="5E5C9000" w14:textId="055BE5E5" w:rsidR="00645577" w:rsidRPr="00AC1D88" w:rsidRDefault="0090066D" w:rsidP="00645577">
            <w:pPr>
              <w:rPr>
                <w:rFonts w:asciiTheme="minorHAnsi" w:hAnsiTheme="minorHAnsi"/>
              </w:rPr>
            </w:pPr>
            <w:r w:rsidRPr="0090066D">
              <w:rPr>
                <w:b/>
                <w:u w:val="single"/>
              </w:rPr>
              <w:t>SAN Infrastructure</w:t>
            </w:r>
            <w:r>
              <w:t>:</w:t>
            </w:r>
            <w:r w:rsidRPr="0090066D">
              <w:t xml:space="preserve"> </w:t>
            </w:r>
            <w:r w:rsidR="00D165D6">
              <w:t xml:space="preserve">    </w:t>
            </w:r>
            <w:r w:rsidRPr="00662B63">
              <w:rPr>
                <w:rFonts w:asciiTheme="minorHAnsi" w:hAnsiTheme="minorHAnsi"/>
              </w:rPr>
              <w:t>Qlogic, Emulex, Brocade, McData, Cisco</w:t>
            </w:r>
            <w:r w:rsidR="0041614C" w:rsidRPr="00662B63">
              <w:rPr>
                <w:rFonts w:asciiTheme="minorHAnsi" w:hAnsiTheme="minorHAnsi"/>
              </w:rPr>
              <w:t xml:space="preserve">, </w:t>
            </w:r>
            <w:r w:rsidR="00662B63">
              <w:rPr>
                <w:rFonts w:asciiTheme="minorHAnsi" w:hAnsiTheme="minorHAnsi"/>
              </w:rPr>
              <w:t xml:space="preserve"> Mellanox</w:t>
            </w:r>
            <w:r w:rsidR="00645577" w:rsidRPr="00662B63">
              <w:rPr>
                <w:rFonts w:asciiTheme="minorHAnsi" w:hAnsiTheme="minorHAnsi"/>
              </w:rPr>
              <w:t xml:space="preserve">                                      </w:t>
            </w:r>
          </w:p>
          <w:p w14:paraId="561F3805" w14:textId="3C759181" w:rsidR="00645577" w:rsidRPr="00645577" w:rsidRDefault="00AC1D88" w:rsidP="00645577">
            <w:r>
              <w:t xml:space="preserve">                         </w:t>
            </w:r>
          </w:p>
          <w:p w14:paraId="4DE5A05D" w14:textId="3F0B0D52" w:rsidR="00D165D6" w:rsidRPr="00662B63" w:rsidRDefault="0090066D" w:rsidP="0090066D">
            <w:pPr>
              <w:rPr>
                <w:rFonts w:asciiTheme="minorHAnsi" w:hAnsiTheme="minorHAnsi"/>
              </w:rPr>
            </w:pPr>
            <w:r w:rsidRPr="0090066D">
              <w:rPr>
                <w:b/>
                <w:u w:val="single"/>
              </w:rPr>
              <w:t>Storage Software:</w:t>
            </w:r>
            <w:r w:rsidRPr="0090066D">
              <w:t xml:space="preserve">   </w:t>
            </w:r>
            <w:r w:rsidR="00D165D6">
              <w:t xml:space="preserve">    </w:t>
            </w:r>
            <w:r w:rsidRPr="00662B63">
              <w:rPr>
                <w:rFonts w:asciiTheme="minorHAnsi" w:hAnsiTheme="minorHAnsi"/>
              </w:rPr>
              <w:t>OpenView SMA, Secure Path</w:t>
            </w:r>
            <w:r w:rsidR="00041055" w:rsidRPr="00662B63">
              <w:rPr>
                <w:rFonts w:asciiTheme="minorHAnsi" w:hAnsiTheme="minorHAnsi"/>
              </w:rPr>
              <w:t xml:space="preserve"> Multipathing</w:t>
            </w:r>
            <w:r w:rsidR="004B6443" w:rsidRPr="00662B63">
              <w:rPr>
                <w:rFonts w:asciiTheme="minorHAnsi" w:hAnsiTheme="minorHAnsi"/>
              </w:rPr>
              <w:t xml:space="preserve"> </w:t>
            </w:r>
          </w:p>
          <w:p w14:paraId="7D45DDEF" w14:textId="627AFFF7" w:rsidR="00D165D6" w:rsidRPr="00662B63" w:rsidRDefault="00D165D6" w:rsidP="0090066D">
            <w:pPr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                                     </w:t>
            </w:r>
            <w:r w:rsidR="0090066D" w:rsidRPr="00662B63">
              <w:rPr>
                <w:rFonts w:asciiTheme="minorHAnsi" w:hAnsiTheme="minorHAnsi"/>
              </w:rPr>
              <w:t xml:space="preserve"> </w:t>
            </w:r>
            <w:r w:rsidR="00662B63">
              <w:rPr>
                <w:rFonts w:asciiTheme="minorHAnsi" w:hAnsiTheme="minorHAnsi"/>
              </w:rPr>
              <w:t xml:space="preserve">         </w:t>
            </w:r>
            <w:r w:rsidR="0090066D" w:rsidRPr="00662B63">
              <w:rPr>
                <w:rFonts w:asciiTheme="minorHAnsi" w:hAnsiTheme="minorHAnsi"/>
              </w:rPr>
              <w:t>Service Guard,</w:t>
            </w:r>
            <w:r w:rsidR="00041055" w:rsidRPr="00662B63">
              <w:rPr>
                <w:rFonts w:asciiTheme="minorHAnsi" w:hAnsiTheme="minorHAnsi"/>
              </w:rPr>
              <w:t xml:space="preserve"> Snapshot/Cloning applications</w:t>
            </w:r>
            <w:r w:rsidR="00416238" w:rsidRPr="00662B63">
              <w:rPr>
                <w:rFonts w:asciiTheme="minorHAnsi" w:hAnsiTheme="minorHAnsi"/>
              </w:rPr>
              <w:t>,</w:t>
            </w:r>
          </w:p>
          <w:p w14:paraId="5B1CD94C" w14:textId="03A36C9A" w:rsidR="00645577" w:rsidRPr="00662B63" w:rsidRDefault="0090066D" w:rsidP="0090066D">
            <w:pPr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 </w:t>
            </w:r>
            <w:r w:rsidR="00D165D6" w:rsidRPr="00662B63">
              <w:rPr>
                <w:rFonts w:asciiTheme="minorHAnsi" w:hAnsiTheme="minorHAnsi"/>
              </w:rPr>
              <w:t xml:space="preserve">                                     </w:t>
            </w:r>
            <w:r w:rsidR="00662B63">
              <w:rPr>
                <w:rFonts w:asciiTheme="minorHAnsi" w:hAnsiTheme="minorHAnsi"/>
              </w:rPr>
              <w:t xml:space="preserve">         </w:t>
            </w:r>
            <w:r w:rsidRPr="00662B63">
              <w:rPr>
                <w:rFonts w:asciiTheme="minorHAnsi" w:hAnsiTheme="minorHAnsi"/>
              </w:rPr>
              <w:t>SAN</w:t>
            </w:r>
            <w:r w:rsidR="00416238" w:rsidRPr="00662B63">
              <w:rPr>
                <w:rFonts w:asciiTheme="minorHAnsi" w:hAnsiTheme="minorHAnsi"/>
              </w:rPr>
              <w:t xml:space="preserve"> Management Appliance Element</w:t>
            </w:r>
            <w:r w:rsidR="00645577" w:rsidRPr="00662B63">
              <w:rPr>
                <w:rFonts w:asciiTheme="minorHAnsi" w:hAnsiTheme="minorHAnsi"/>
              </w:rPr>
              <w:t xml:space="preserve"> M</w:t>
            </w:r>
            <w:r w:rsidR="00662B63">
              <w:rPr>
                <w:rFonts w:asciiTheme="minorHAnsi" w:hAnsiTheme="minorHAnsi"/>
              </w:rPr>
              <w:t>a</w:t>
            </w:r>
            <w:r w:rsidR="00645577" w:rsidRPr="00662B63">
              <w:rPr>
                <w:rFonts w:asciiTheme="minorHAnsi" w:hAnsiTheme="minorHAnsi"/>
              </w:rPr>
              <w:t>n</w:t>
            </w:r>
            <w:r w:rsidR="00662B63">
              <w:rPr>
                <w:rFonts w:asciiTheme="minorHAnsi" w:hAnsiTheme="minorHAnsi"/>
              </w:rPr>
              <w:t>a</w:t>
            </w:r>
            <w:r w:rsidR="00645577" w:rsidRPr="00662B63">
              <w:rPr>
                <w:rFonts w:asciiTheme="minorHAnsi" w:hAnsiTheme="minorHAnsi"/>
              </w:rPr>
              <w:t>g</w:t>
            </w:r>
            <w:r w:rsidR="00662B63">
              <w:rPr>
                <w:rFonts w:asciiTheme="minorHAnsi" w:hAnsiTheme="minorHAnsi"/>
              </w:rPr>
              <w:t>e</w:t>
            </w:r>
            <w:r w:rsidR="00645577" w:rsidRPr="00662B63">
              <w:rPr>
                <w:rFonts w:asciiTheme="minorHAnsi" w:hAnsiTheme="minorHAnsi"/>
              </w:rPr>
              <w:t>r.</w:t>
            </w:r>
          </w:p>
          <w:p w14:paraId="7C6004F8" w14:textId="03C296B9" w:rsidR="0090066D" w:rsidRDefault="0090066D" w:rsidP="0090066D">
            <w:r w:rsidRPr="0090066D">
              <w:t xml:space="preserve"> </w:t>
            </w:r>
            <w:r w:rsidR="00D165D6">
              <w:t xml:space="preserve">     </w:t>
            </w:r>
            <w:r w:rsidR="00416238">
              <w:t xml:space="preserve">                                      </w:t>
            </w:r>
          </w:p>
          <w:p w14:paraId="6FF3E0ED" w14:textId="08DD94D0" w:rsidR="005466A9" w:rsidRPr="00662B63" w:rsidRDefault="005466A9" w:rsidP="005466A9">
            <w:pPr>
              <w:rPr>
                <w:rFonts w:asciiTheme="minorHAnsi" w:hAnsiTheme="minorHAnsi"/>
              </w:rPr>
            </w:pPr>
            <w:r>
              <w:rPr>
                <w:b/>
                <w:u w:val="single"/>
              </w:rPr>
              <w:t xml:space="preserve">Software </w:t>
            </w:r>
            <w:r w:rsidRPr="00D165D6">
              <w:rPr>
                <w:b/>
                <w:u w:val="single"/>
              </w:rPr>
              <w:t>Tools:</w:t>
            </w:r>
            <w:r>
              <w:t xml:space="preserve">     </w:t>
            </w:r>
            <w:r w:rsidR="00196B3D">
              <w:rPr>
                <w:rFonts w:asciiTheme="minorHAnsi" w:hAnsiTheme="minorHAnsi"/>
              </w:rPr>
              <w:t xml:space="preserve">        Selenium, Bugzilla, </w:t>
            </w:r>
            <w:r>
              <w:rPr>
                <w:rFonts w:asciiTheme="minorHAnsi" w:hAnsiTheme="minorHAnsi"/>
              </w:rPr>
              <w:t xml:space="preserve">Jira, TestLink, Postman,Iometer </w:t>
            </w:r>
            <w:r w:rsidRPr="00662B63">
              <w:rPr>
                <w:rFonts w:asciiTheme="minorHAnsi" w:hAnsiTheme="minorHAnsi"/>
              </w:rPr>
              <w:t xml:space="preserve">                   </w:t>
            </w:r>
          </w:p>
          <w:p w14:paraId="7A08E738" w14:textId="15292F94" w:rsidR="005466A9" w:rsidRPr="00662B63" w:rsidRDefault="005466A9" w:rsidP="005466A9">
            <w:pPr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                                      </w:t>
            </w:r>
            <w:r w:rsidR="00DB02BF">
              <w:rPr>
                <w:rFonts w:asciiTheme="minorHAnsi" w:hAnsiTheme="minorHAnsi"/>
              </w:rPr>
              <w:t xml:space="preserve">         Swingbench, </w:t>
            </w:r>
            <w:r w:rsidR="00196B3D">
              <w:rPr>
                <w:rFonts w:asciiTheme="minorHAnsi" w:hAnsiTheme="minorHAnsi"/>
              </w:rPr>
              <w:t>Jenkins, Kuberbetes</w:t>
            </w:r>
            <w:r w:rsidR="008D40B2">
              <w:rPr>
                <w:rFonts w:asciiTheme="minorHAnsi" w:hAnsiTheme="minorHAnsi"/>
              </w:rPr>
              <w:t>, oV</w:t>
            </w:r>
            <w:bookmarkStart w:id="0" w:name="_GoBack"/>
            <w:bookmarkEnd w:id="0"/>
            <w:r w:rsidR="008D40B2">
              <w:rPr>
                <w:rFonts w:asciiTheme="minorHAnsi" w:hAnsiTheme="minorHAnsi"/>
              </w:rPr>
              <w:t>irt,Open</w:t>
            </w:r>
            <w:r w:rsidR="00196B3D">
              <w:rPr>
                <w:rFonts w:asciiTheme="minorHAnsi" w:hAnsiTheme="minorHAnsi"/>
              </w:rPr>
              <w:t>tack</w:t>
            </w:r>
          </w:p>
          <w:p w14:paraId="0AAB94B5" w14:textId="3C18DFC7" w:rsidR="0090066D" w:rsidRDefault="0090066D" w:rsidP="0090066D"/>
          <w:p w14:paraId="63AD7D59" w14:textId="2D92C885" w:rsidR="00645577" w:rsidRPr="00662B63" w:rsidRDefault="0090066D" w:rsidP="00645577">
            <w:pPr>
              <w:rPr>
                <w:rFonts w:asciiTheme="minorHAnsi" w:hAnsiTheme="minorHAnsi"/>
              </w:rPr>
            </w:pPr>
            <w:r w:rsidRPr="00D165D6">
              <w:rPr>
                <w:b/>
                <w:u w:val="single"/>
              </w:rPr>
              <w:t>Operating Systems</w:t>
            </w:r>
            <w:r w:rsidRPr="0090066D">
              <w:t xml:space="preserve">: </w:t>
            </w:r>
            <w:r w:rsidR="00931DC9">
              <w:t xml:space="preserve">   </w:t>
            </w:r>
            <w:r w:rsidR="00EF08FB">
              <w:t xml:space="preserve"> </w:t>
            </w:r>
            <w:r w:rsidRPr="00662B63">
              <w:rPr>
                <w:rFonts w:asciiTheme="minorHAnsi" w:hAnsiTheme="minorHAnsi"/>
              </w:rPr>
              <w:t>Windows,</w:t>
            </w:r>
            <w:r w:rsidR="00662B63">
              <w:rPr>
                <w:rFonts w:asciiTheme="minorHAnsi" w:hAnsiTheme="minorHAnsi"/>
              </w:rPr>
              <w:t xml:space="preserve"> </w:t>
            </w:r>
            <w:r w:rsidRPr="00662B63">
              <w:rPr>
                <w:rFonts w:asciiTheme="minorHAnsi" w:hAnsiTheme="minorHAnsi"/>
              </w:rPr>
              <w:t xml:space="preserve"> Linux (Red</w:t>
            </w:r>
            <w:r w:rsidR="0055011E" w:rsidRPr="00662B63">
              <w:rPr>
                <w:rFonts w:asciiTheme="minorHAnsi" w:hAnsiTheme="minorHAnsi"/>
              </w:rPr>
              <w:t xml:space="preserve"> </w:t>
            </w:r>
            <w:r w:rsidRPr="00662B63">
              <w:rPr>
                <w:rFonts w:asciiTheme="minorHAnsi" w:hAnsiTheme="minorHAnsi"/>
              </w:rPr>
              <w:t xml:space="preserve">Hat, SuSE, </w:t>
            </w:r>
            <w:r w:rsidR="00416238" w:rsidRPr="00662B63">
              <w:rPr>
                <w:rFonts w:asciiTheme="minorHAnsi" w:hAnsiTheme="minorHAnsi"/>
              </w:rPr>
              <w:t>Mandrake</w:t>
            </w:r>
            <w:r w:rsidR="00662B63">
              <w:rPr>
                <w:rFonts w:asciiTheme="minorHAnsi" w:hAnsiTheme="minorHAnsi"/>
              </w:rPr>
              <w:t xml:space="preserve"> and </w:t>
            </w:r>
            <w:r w:rsidR="00046C8E" w:rsidRPr="00662B63">
              <w:rPr>
                <w:rFonts w:asciiTheme="minorHAnsi" w:hAnsiTheme="minorHAnsi"/>
              </w:rPr>
              <w:t xml:space="preserve">          </w:t>
            </w:r>
            <w:r w:rsidR="00FE3035" w:rsidRPr="00662B63">
              <w:rPr>
                <w:rFonts w:asciiTheme="minorHAnsi" w:hAnsiTheme="minorHAnsi"/>
              </w:rPr>
              <w:t xml:space="preserve">         </w:t>
            </w:r>
          </w:p>
          <w:p w14:paraId="039AB1D0" w14:textId="2B9930CB" w:rsidR="00645577" w:rsidRPr="00662B63" w:rsidRDefault="00645577" w:rsidP="00645577">
            <w:pPr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                                    </w:t>
            </w:r>
            <w:r w:rsidR="008C7115" w:rsidRPr="00662B63">
              <w:rPr>
                <w:rFonts w:asciiTheme="minorHAnsi" w:hAnsiTheme="minorHAnsi"/>
              </w:rPr>
              <w:t xml:space="preserve">  </w:t>
            </w:r>
            <w:r w:rsidR="00662B63">
              <w:rPr>
                <w:rFonts w:asciiTheme="minorHAnsi" w:hAnsiTheme="minorHAnsi"/>
              </w:rPr>
              <w:t xml:space="preserve">         </w:t>
            </w:r>
            <w:r w:rsidRPr="00662B63">
              <w:rPr>
                <w:rFonts w:asciiTheme="minorHAnsi" w:hAnsiTheme="minorHAnsi"/>
              </w:rPr>
              <w:t>Ubuntu), S</w:t>
            </w:r>
            <w:r w:rsidR="008C7115" w:rsidRPr="00662B63">
              <w:rPr>
                <w:rFonts w:asciiTheme="minorHAnsi" w:hAnsiTheme="minorHAnsi"/>
              </w:rPr>
              <w:t>olaris,</w:t>
            </w:r>
            <w:r w:rsidR="00E37309" w:rsidRPr="00662B63">
              <w:rPr>
                <w:rFonts w:asciiTheme="minorHAnsi" w:hAnsiTheme="minorHAnsi"/>
              </w:rPr>
              <w:t xml:space="preserve"> HP-UX, AIX.</w:t>
            </w:r>
          </w:p>
          <w:p w14:paraId="7374ABE8" w14:textId="2ED3ED90" w:rsidR="00046C8E" w:rsidRDefault="0090066D" w:rsidP="0090066D">
            <w:r w:rsidRPr="0090066D">
              <w:t xml:space="preserve">  </w:t>
            </w:r>
          </w:p>
          <w:p w14:paraId="511B4CAB" w14:textId="3E9908CA" w:rsidR="00D24B85" w:rsidRPr="00662B63" w:rsidRDefault="0090066D" w:rsidP="00840F32">
            <w:pPr>
              <w:tabs>
                <w:tab w:val="left" w:pos="2581"/>
              </w:tabs>
              <w:rPr>
                <w:rFonts w:asciiTheme="minorHAnsi" w:hAnsiTheme="minorHAnsi"/>
              </w:rPr>
            </w:pPr>
            <w:r w:rsidRPr="00D165D6">
              <w:rPr>
                <w:b/>
                <w:u w:val="single"/>
              </w:rPr>
              <w:t>Virtualization</w:t>
            </w:r>
            <w:r w:rsidRPr="0090066D">
              <w:t xml:space="preserve">: </w:t>
            </w:r>
            <w:r w:rsidR="00046C8E">
              <w:t xml:space="preserve">             </w:t>
            </w:r>
            <w:r w:rsidR="00840F32">
              <w:t xml:space="preserve"> </w:t>
            </w:r>
            <w:r w:rsidRPr="00662B63">
              <w:rPr>
                <w:rFonts w:asciiTheme="minorHAnsi" w:hAnsiTheme="minorHAnsi"/>
              </w:rPr>
              <w:t>VMware, XEN, VirtualBox</w:t>
            </w:r>
            <w:r w:rsidR="00AF3ABC" w:rsidRPr="00662B63">
              <w:rPr>
                <w:rFonts w:asciiTheme="minorHAnsi" w:hAnsiTheme="minorHAnsi"/>
              </w:rPr>
              <w:t xml:space="preserve">, Microsoft Hyper-V, </w:t>
            </w:r>
          </w:p>
          <w:p w14:paraId="1F591849" w14:textId="31759BB9" w:rsidR="00D24B85" w:rsidRPr="00662B63" w:rsidRDefault="00D24B85" w:rsidP="00D24B85">
            <w:pPr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                                      </w:t>
            </w:r>
            <w:r w:rsidR="00840F32" w:rsidRPr="00662B63">
              <w:rPr>
                <w:rFonts w:asciiTheme="minorHAnsi" w:hAnsiTheme="minorHAnsi"/>
              </w:rPr>
              <w:t xml:space="preserve"> </w:t>
            </w:r>
            <w:r w:rsidR="00662B63">
              <w:rPr>
                <w:rFonts w:asciiTheme="minorHAnsi" w:hAnsiTheme="minorHAnsi"/>
              </w:rPr>
              <w:t xml:space="preserve">        </w:t>
            </w:r>
            <w:r w:rsidRPr="00662B63">
              <w:rPr>
                <w:rFonts w:asciiTheme="minorHAnsi" w:hAnsiTheme="minorHAnsi"/>
              </w:rPr>
              <w:t xml:space="preserve">AIX VIOS, </w:t>
            </w:r>
            <w:r w:rsidR="00B0125D">
              <w:rPr>
                <w:rFonts w:asciiTheme="minorHAnsi" w:hAnsiTheme="minorHAnsi"/>
              </w:rPr>
              <w:t>KVM, Docker, Kubernetes</w:t>
            </w:r>
          </w:p>
          <w:p w14:paraId="5947A301" w14:textId="2D926B46" w:rsidR="00AF3ABC" w:rsidRDefault="00AF3ABC" w:rsidP="0090066D"/>
          <w:p w14:paraId="7A83C1B0" w14:textId="466854B5" w:rsidR="00AC1D88" w:rsidRDefault="00046C8E" w:rsidP="00FA6B58">
            <w:r>
              <w:rPr>
                <w:b/>
                <w:u w:val="single"/>
              </w:rPr>
              <w:t>Programming Skills</w:t>
            </w:r>
            <w:r w:rsidR="0090066D" w:rsidRPr="00D165D6">
              <w:rPr>
                <w:b/>
                <w:u w:val="single"/>
              </w:rPr>
              <w:t>:</w:t>
            </w:r>
            <w:r w:rsidR="0090066D" w:rsidRPr="0090066D">
              <w:t xml:space="preserve"> </w:t>
            </w:r>
            <w:r w:rsidR="00931DC9">
              <w:t xml:space="preserve"> </w:t>
            </w:r>
            <w:r w:rsidR="000C054C">
              <w:t xml:space="preserve"> </w:t>
            </w:r>
            <w:r w:rsidR="005466A9">
              <w:t xml:space="preserve">Javascript, </w:t>
            </w:r>
            <w:r w:rsidR="00B0125D">
              <w:rPr>
                <w:rFonts w:asciiTheme="minorHAnsi" w:hAnsiTheme="minorHAnsi"/>
              </w:rPr>
              <w:t xml:space="preserve">Perl, </w:t>
            </w:r>
            <w:r w:rsidR="00D165D6" w:rsidRPr="00662B63">
              <w:rPr>
                <w:rFonts w:asciiTheme="minorHAnsi" w:hAnsiTheme="minorHAnsi"/>
              </w:rPr>
              <w:t>PHP</w:t>
            </w:r>
            <w:r w:rsidR="005466A9">
              <w:rPr>
                <w:rFonts w:asciiTheme="minorHAnsi" w:hAnsiTheme="minorHAnsi"/>
              </w:rPr>
              <w:t xml:space="preserve">, Shell, </w:t>
            </w:r>
            <w:r w:rsidR="000C054C">
              <w:rPr>
                <w:rFonts w:asciiTheme="minorHAnsi" w:hAnsiTheme="minorHAnsi"/>
              </w:rPr>
              <w:t xml:space="preserve">python </w:t>
            </w:r>
            <w:r w:rsidR="005466A9">
              <w:rPr>
                <w:rFonts w:asciiTheme="minorHAnsi" w:hAnsiTheme="minorHAnsi"/>
              </w:rPr>
              <w:t xml:space="preserve">and </w:t>
            </w:r>
            <w:r w:rsidR="000C054C">
              <w:rPr>
                <w:rFonts w:asciiTheme="minorHAnsi" w:hAnsiTheme="minorHAnsi"/>
              </w:rPr>
              <w:t>Ansible</w:t>
            </w:r>
            <w:r w:rsidR="00D165D6">
              <w:t xml:space="preserve"> </w:t>
            </w:r>
          </w:p>
          <w:p w14:paraId="6FF5032B" w14:textId="4E6B8D34" w:rsidR="0090066D" w:rsidRPr="00662B63" w:rsidRDefault="0090066D" w:rsidP="00FA6B58">
            <w:pPr>
              <w:rPr>
                <w:rFonts w:asciiTheme="minorHAnsi" w:hAnsiTheme="minorHAnsi"/>
              </w:rPr>
            </w:pPr>
          </w:p>
        </w:tc>
      </w:tr>
      <w:tr w:rsidR="009A3623" w14:paraId="03584BF4" w14:textId="77777777" w:rsidTr="00003EB0">
        <w:tc>
          <w:tcPr>
            <w:tcW w:w="2160" w:type="dxa"/>
          </w:tcPr>
          <w:p w14:paraId="3953CCF3" w14:textId="12183BE5" w:rsidR="009A3623" w:rsidRDefault="009A3623" w:rsidP="00D9102C">
            <w:pPr>
              <w:pStyle w:val="SectionTitle"/>
            </w:pPr>
            <w:r>
              <w:lastRenderedPageBreak/>
              <w:t>Experience</w:t>
            </w:r>
          </w:p>
        </w:tc>
        <w:tc>
          <w:tcPr>
            <w:tcW w:w="7650" w:type="dxa"/>
          </w:tcPr>
          <w:p w14:paraId="36747538" w14:textId="77777777" w:rsidR="00232797" w:rsidRDefault="00232797" w:rsidP="0026183F">
            <w:pPr>
              <w:pStyle w:val="CompanyNameOne"/>
            </w:pPr>
          </w:p>
          <w:p w14:paraId="3288DAF5" w14:textId="6F223EB0" w:rsidR="00BD251F" w:rsidRDefault="00BD251F" w:rsidP="0026183F">
            <w:pPr>
              <w:pStyle w:val="CompanyNameOne"/>
            </w:pPr>
            <w:r>
              <w:t>2014-Present</w:t>
            </w:r>
            <w:r>
              <w:tab/>
            </w:r>
            <w:r>
              <w:rPr>
                <w:b/>
              </w:rPr>
              <w:t>ACTIFIO</w:t>
            </w:r>
            <w:r>
              <w:tab/>
              <w:t xml:space="preserve">    Waltham, MA</w:t>
            </w:r>
          </w:p>
          <w:p w14:paraId="4744A64C" w14:textId="33DFFCB7" w:rsidR="00BD251F" w:rsidRDefault="00186359" w:rsidP="00BD251F">
            <w:pPr>
              <w:pStyle w:val="JobTitle"/>
            </w:pPr>
            <w:r>
              <w:t>Principal</w:t>
            </w:r>
            <w:r w:rsidR="00BD251F">
              <w:t xml:space="preserve"> Quality Engineer</w:t>
            </w:r>
          </w:p>
          <w:p w14:paraId="5E2C1C09" w14:textId="5AC9E98B" w:rsidR="004B6443" w:rsidRPr="004B6443" w:rsidRDefault="004B6443" w:rsidP="004B6443">
            <w:pPr>
              <w:rPr>
                <w:rFonts w:ascii="Times" w:hAnsi="Times"/>
                <w:sz w:val="20"/>
                <w:szCs w:val="20"/>
              </w:rPr>
            </w:pPr>
          </w:p>
          <w:p w14:paraId="23356717" w14:textId="02D0E4D0" w:rsidR="004B6443" w:rsidRPr="00662B63" w:rsidRDefault="00786F44" w:rsidP="00BD251F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Lead </w:t>
            </w:r>
            <w:r w:rsidR="000C054C">
              <w:rPr>
                <w:rFonts w:asciiTheme="minorHAnsi" w:hAnsiTheme="minorHAnsi" w:cs="Arial"/>
              </w:rPr>
              <w:t xml:space="preserve">QA </w:t>
            </w:r>
            <w:r w:rsidRPr="00662B63">
              <w:rPr>
                <w:rFonts w:asciiTheme="minorHAnsi" w:hAnsiTheme="minorHAnsi" w:cs="Arial"/>
              </w:rPr>
              <w:t>engineer</w:t>
            </w:r>
            <w:r w:rsidR="000D408F" w:rsidRPr="00662B63">
              <w:rPr>
                <w:rFonts w:asciiTheme="minorHAnsi" w:hAnsiTheme="minorHAnsi" w:cs="Arial"/>
              </w:rPr>
              <w:t xml:space="preserve"> for Oracle </w:t>
            </w:r>
            <w:r w:rsidR="000C054C">
              <w:rPr>
                <w:rFonts w:asciiTheme="minorHAnsi" w:hAnsiTheme="minorHAnsi" w:cs="Arial"/>
              </w:rPr>
              <w:t>testing</w:t>
            </w:r>
            <w:r w:rsidR="000D408F" w:rsidRPr="00662B63">
              <w:rPr>
                <w:rFonts w:asciiTheme="minorHAnsi" w:hAnsiTheme="minorHAnsi" w:cs="Arial"/>
              </w:rPr>
              <w:t xml:space="preserve"> for</w:t>
            </w:r>
            <w:r w:rsidRPr="00662B63">
              <w:rPr>
                <w:rFonts w:asciiTheme="minorHAnsi" w:hAnsiTheme="minorHAnsi" w:cs="Arial"/>
              </w:rPr>
              <w:t xml:space="preserve"> Actifio Sky and SVC</w:t>
            </w:r>
            <w:r w:rsidR="000D408F" w:rsidRPr="00662B63">
              <w:rPr>
                <w:rFonts w:asciiTheme="minorHAnsi" w:hAnsiTheme="minorHAnsi" w:cs="Arial"/>
              </w:rPr>
              <w:t xml:space="preserve"> appliance.</w:t>
            </w:r>
          </w:p>
          <w:p w14:paraId="2FAC7B6A" w14:textId="7475A764" w:rsidR="00BD251F" w:rsidRPr="00B44FC3" w:rsidRDefault="00BD251F" w:rsidP="00BD251F">
            <w:pPr>
              <w:pStyle w:val="Achievement"/>
              <w:rPr>
                <w:rFonts w:asciiTheme="minorHAnsi" w:hAnsiTheme="minorHAnsi" w:cs="Arial"/>
              </w:rPr>
            </w:pPr>
            <w:r w:rsidRPr="00B44FC3">
              <w:rPr>
                <w:rFonts w:asciiTheme="minorHAnsi" w:hAnsiTheme="minorHAnsi" w:cs="Arial"/>
                <w:shd w:val="clear" w:color="auto" w:fill="FFFFFF"/>
              </w:rPr>
              <w:t>Performed all aspects of software quality assurance, development of</w:t>
            </w:r>
            <w:r w:rsidRPr="00B44FC3">
              <w:rPr>
                <w:rFonts w:asciiTheme="minorHAnsi" w:hAnsiTheme="minorHAnsi" w:cs="Arial"/>
              </w:rPr>
              <w:t xml:space="preserve"> </w:t>
            </w:r>
            <w:r w:rsidRPr="00B44FC3">
              <w:rPr>
                <w:rFonts w:asciiTheme="minorHAnsi" w:hAnsiTheme="minorHAnsi" w:cs="Arial"/>
                <w:shd w:val="clear" w:color="auto" w:fill="FFFFFF"/>
              </w:rPr>
              <w:t>test plans and test cases, unit, integration and acceptance testing</w:t>
            </w:r>
            <w:r w:rsidRPr="00B44FC3">
              <w:rPr>
                <w:rFonts w:asciiTheme="minorHAnsi" w:hAnsiTheme="minorHAnsi" w:cs="Arial"/>
              </w:rPr>
              <w:t xml:space="preserve">. </w:t>
            </w:r>
          </w:p>
          <w:p w14:paraId="2C99BB00" w14:textId="64C11005" w:rsidR="00E8726E" w:rsidRPr="00662B63" w:rsidRDefault="00BD251F" w:rsidP="00E8726E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  <w:color w:val="000000"/>
                <w:shd w:val="clear" w:color="auto" w:fill="FFFFFF"/>
              </w:rPr>
              <w:t>Testing of all functional</w:t>
            </w:r>
            <w:r w:rsidR="00D92476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ities to qualify Oracle 11g, </w:t>
            </w:r>
            <w:r w:rsidRPr="00662B63">
              <w:rPr>
                <w:rFonts w:asciiTheme="minorHAnsi" w:hAnsiTheme="minorHAnsi" w:cs="Arial"/>
                <w:color w:val="000000"/>
                <w:shd w:val="clear" w:color="auto" w:fill="FFFFFF"/>
              </w:rPr>
              <w:t>12c</w:t>
            </w:r>
            <w:r w:rsidR="00894BC2">
              <w:rPr>
                <w:rFonts w:asciiTheme="minorHAnsi" w:hAnsiTheme="minorHAnsi" w:cs="Arial"/>
                <w:color w:val="000000"/>
                <w:shd w:val="clear" w:color="auto" w:fill="FFFFFF"/>
              </w:rPr>
              <w:t>, 18c and 19c</w:t>
            </w:r>
            <w:r w:rsidRPr="00662B63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with Actifio</w:t>
            </w:r>
            <w:r w:rsidRPr="00662B63">
              <w:rPr>
                <w:rFonts w:asciiTheme="minorHAnsi" w:hAnsiTheme="minorHAnsi" w:cs="Arial"/>
              </w:rPr>
              <w:t xml:space="preserve"> </w:t>
            </w:r>
            <w:r w:rsidR="000D408F" w:rsidRPr="00662B63">
              <w:rPr>
                <w:rFonts w:asciiTheme="minorHAnsi" w:hAnsiTheme="minorHAnsi" w:cs="Arial"/>
              </w:rPr>
              <w:t>products.</w:t>
            </w:r>
          </w:p>
          <w:p w14:paraId="389F6B1B" w14:textId="5D90721F" w:rsidR="00E8726E" w:rsidRPr="00662B63" w:rsidRDefault="00E8726E" w:rsidP="00E8726E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Manage database systems in </w:t>
            </w:r>
            <w:r w:rsidR="000C054C">
              <w:rPr>
                <w:rFonts w:asciiTheme="minorHAnsi" w:hAnsiTheme="minorHAnsi" w:cs="Arial"/>
              </w:rPr>
              <w:t xml:space="preserve">FS, </w:t>
            </w:r>
            <w:r w:rsidR="00894BC2">
              <w:rPr>
                <w:rFonts w:asciiTheme="minorHAnsi" w:hAnsiTheme="minorHAnsi" w:cs="Arial"/>
              </w:rPr>
              <w:t xml:space="preserve">ASM </w:t>
            </w:r>
            <w:r w:rsidRPr="00662B63">
              <w:rPr>
                <w:rFonts w:asciiTheme="minorHAnsi" w:hAnsiTheme="minorHAnsi" w:cs="Arial"/>
              </w:rPr>
              <w:t xml:space="preserve">RAC and Stand-Alone environment.  </w:t>
            </w:r>
          </w:p>
          <w:p w14:paraId="279867E0" w14:textId="11AFC224" w:rsidR="00786F44" w:rsidRPr="00662B63" w:rsidRDefault="000D408F" w:rsidP="00E8726E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Prepare</w:t>
            </w:r>
            <w:r w:rsidR="00786F44" w:rsidRPr="00662B63">
              <w:rPr>
                <w:rFonts w:asciiTheme="minorHAnsi" w:hAnsiTheme="minorHAnsi" w:cs="Arial"/>
              </w:rPr>
              <w:t xml:space="preserve">, </w:t>
            </w:r>
            <w:r w:rsidRPr="00662B63">
              <w:rPr>
                <w:rFonts w:asciiTheme="minorHAnsi" w:hAnsiTheme="minorHAnsi" w:cs="Arial"/>
              </w:rPr>
              <w:t>maintain</w:t>
            </w:r>
            <w:r w:rsidR="00786F44" w:rsidRPr="00662B63">
              <w:rPr>
                <w:rFonts w:asciiTheme="minorHAnsi" w:hAnsiTheme="minorHAnsi" w:cs="Arial"/>
              </w:rPr>
              <w:t xml:space="preserve"> and </w:t>
            </w:r>
            <w:r w:rsidRPr="00662B63">
              <w:rPr>
                <w:rFonts w:asciiTheme="minorHAnsi" w:hAnsiTheme="minorHAnsi" w:cs="Arial"/>
              </w:rPr>
              <w:t>present</w:t>
            </w:r>
            <w:r w:rsidR="00786F44" w:rsidRPr="00662B63">
              <w:rPr>
                <w:rFonts w:asciiTheme="minorHAnsi" w:hAnsiTheme="minorHAnsi" w:cs="Arial"/>
              </w:rPr>
              <w:t xml:space="preserve"> progress </w:t>
            </w:r>
            <w:r w:rsidRPr="00662B63">
              <w:rPr>
                <w:rFonts w:asciiTheme="minorHAnsi" w:hAnsiTheme="minorHAnsi" w:cs="Arial"/>
              </w:rPr>
              <w:t xml:space="preserve">and results </w:t>
            </w:r>
            <w:r w:rsidR="00786F44" w:rsidRPr="00662B63">
              <w:rPr>
                <w:rFonts w:asciiTheme="minorHAnsi" w:hAnsiTheme="minorHAnsi" w:cs="Arial"/>
              </w:rPr>
              <w:t>status reports throughout the qualification cycle</w:t>
            </w:r>
            <w:r w:rsidRPr="00662B63">
              <w:rPr>
                <w:rFonts w:asciiTheme="minorHAnsi" w:hAnsiTheme="minorHAnsi" w:cs="Arial"/>
              </w:rPr>
              <w:t xml:space="preserve"> to appropriate leadership teams</w:t>
            </w:r>
            <w:r w:rsidR="00786F44" w:rsidRPr="00662B63">
              <w:rPr>
                <w:rFonts w:asciiTheme="minorHAnsi" w:hAnsiTheme="minorHAnsi" w:cs="Arial"/>
              </w:rPr>
              <w:t>.</w:t>
            </w:r>
          </w:p>
          <w:p w14:paraId="33C450DB" w14:textId="18D4FF57" w:rsidR="00786F44" w:rsidRPr="00662B63" w:rsidRDefault="00786F44" w:rsidP="00E8726E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Provide and review document</w:t>
            </w:r>
            <w:r w:rsidR="000D408F" w:rsidRPr="00662B63">
              <w:rPr>
                <w:rFonts w:asciiTheme="minorHAnsi" w:hAnsiTheme="minorHAnsi" w:cs="Arial"/>
              </w:rPr>
              <w:t xml:space="preserve">ation and write-up with FAQ, </w:t>
            </w:r>
            <w:r w:rsidRPr="00662B63">
              <w:rPr>
                <w:rFonts w:asciiTheme="minorHAnsi" w:hAnsiTheme="minorHAnsi" w:cs="Arial"/>
              </w:rPr>
              <w:t>white paper</w:t>
            </w:r>
            <w:r w:rsidR="000D408F" w:rsidRPr="00662B63">
              <w:rPr>
                <w:rFonts w:asciiTheme="minorHAnsi" w:hAnsiTheme="minorHAnsi" w:cs="Arial"/>
              </w:rPr>
              <w:t xml:space="preserve"> and </w:t>
            </w:r>
            <w:r w:rsidRPr="00662B63">
              <w:rPr>
                <w:rFonts w:asciiTheme="minorHAnsi" w:hAnsiTheme="minorHAnsi" w:cs="Arial"/>
              </w:rPr>
              <w:t>feature best practices.</w:t>
            </w:r>
          </w:p>
          <w:p w14:paraId="1E4F2373" w14:textId="71EEB93F" w:rsidR="00786F44" w:rsidRPr="00662B63" w:rsidRDefault="00786F44" w:rsidP="00E8726E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Responsible for driving the test strategy, test software automation, product assurance and over</w:t>
            </w:r>
            <w:r w:rsidR="00314586" w:rsidRPr="00662B63">
              <w:rPr>
                <w:rFonts w:asciiTheme="minorHAnsi" w:hAnsiTheme="minorHAnsi" w:cs="Arial"/>
              </w:rPr>
              <w:t>all quality.</w:t>
            </w:r>
          </w:p>
          <w:p w14:paraId="2054ED2B" w14:textId="77777777" w:rsidR="00314586" w:rsidRPr="00662B63" w:rsidRDefault="00314586" w:rsidP="00314586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Problem-solver who persistently follows up until issue is resolved. Exceptional troubleshooter.</w:t>
            </w:r>
          </w:p>
          <w:p w14:paraId="03F33B45" w14:textId="2707BBC3" w:rsidR="00232797" w:rsidRPr="00B44FC3" w:rsidRDefault="00314586" w:rsidP="0026183F">
            <w:pPr>
              <w:pStyle w:val="Achievement"/>
              <w:rPr>
                <w:rFonts w:asciiTheme="minorHAnsi" w:hAnsiTheme="minorHAnsi" w:cs="Arial"/>
              </w:rPr>
            </w:pP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Automated OS instal</w:t>
            </w:r>
            <w:r w:rsidR="0026183F"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ls, software configuration and </w:t>
            </w:r>
            <w:r w:rsidR="005466A9">
              <w:rPr>
                <w:rFonts w:asciiTheme="minorHAnsi" w:hAnsiTheme="minorHAnsi" w:cs="Arial"/>
                <w:spacing w:val="0"/>
                <w:shd w:val="clear" w:color="auto" w:fill="FFFFFF"/>
              </w:rPr>
              <w:t>installs for ASM and Stand-</w:t>
            </w: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A</w:t>
            </w:r>
            <w:r w:rsidR="00186359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lone servers for Oracle 11g, </w:t>
            </w: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12c</w:t>
            </w:r>
            <w:r w:rsidR="00186359">
              <w:rPr>
                <w:rFonts w:asciiTheme="minorHAnsi" w:hAnsiTheme="minorHAnsi" w:cs="Arial"/>
                <w:spacing w:val="0"/>
                <w:shd w:val="clear" w:color="auto" w:fill="FFFFFF"/>
              </w:rPr>
              <w:t xml:space="preserve"> and 18c</w:t>
            </w:r>
            <w:r w:rsidR="0026183F"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.</w:t>
            </w:r>
          </w:p>
          <w:p w14:paraId="646E47F0" w14:textId="740338F3" w:rsidR="004065F7" w:rsidRPr="00B44FC3" w:rsidRDefault="004065F7" w:rsidP="0026183F">
            <w:pPr>
              <w:pStyle w:val="Achievement"/>
              <w:rPr>
                <w:rFonts w:asciiTheme="minorHAnsi" w:hAnsiTheme="minorHAnsi" w:cs="Arial"/>
              </w:rPr>
            </w:pPr>
            <w:r w:rsidRPr="00B44FC3">
              <w:rPr>
                <w:rFonts w:asciiTheme="minorHAnsi" w:hAnsiTheme="minorHAnsi" w:cs="Arial"/>
                <w:spacing w:val="0"/>
                <w:shd w:val="clear" w:color="auto" w:fill="FFFFFF"/>
              </w:rPr>
              <w:t>Work closely with WebUI and appliance teams in resolving and testing REST API calls and overall functionality.</w:t>
            </w:r>
          </w:p>
          <w:p w14:paraId="3AACC866" w14:textId="5D8B8917" w:rsidR="004065F7" w:rsidRDefault="004065F7" w:rsidP="0026183F">
            <w:pPr>
              <w:pStyle w:val="Achievemen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Strong aptitude for learning new technologies</w:t>
            </w:r>
          </w:p>
          <w:p w14:paraId="1190D04B" w14:textId="4D17322A" w:rsidR="004065F7" w:rsidRPr="003F627A" w:rsidRDefault="004065F7" w:rsidP="0026183F">
            <w:pPr>
              <w:pStyle w:val="Achievemen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Experience in testing Software as a Service (SaaS)</w:t>
            </w:r>
          </w:p>
          <w:p w14:paraId="25357520" w14:textId="6E205121" w:rsidR="00027C2D" w:rsidRDefault="00BD251F" w:rsidP="0026183F">
            <w:pPr>
              <w:pStyle w:val="CompanyNameOne"/>
            </w:pPr>
            <w:r>
              <w:t>2012-2014</w:t>
            </w:r>
            <w:r w:rsidR="00027C2D">
              <w:tab/>
            </w:r>
            <w:r w:rsidR="00027C2D">
              <w:rPr>
                <w:b/>
              </w:rPr>
              <w:t>IBM</w:t>
            </w:r>
            <w:r w:rsidR="00662B63">
              <w:tab/>
              <w:t xml:space="preserve">      Marlboro</w:t>
            </w:r>
            <w:r w:rsidR="00786F44">
              <w:t>,</w:t>
            </w:r>
            <w:r w:rsidR="00027C2D">
              <w:t>MA</w:t>
            </w:r>
          </w:p>
          <w:p w14:paraId="0EDB02CD" w14:textId="77777777" w:rsidR="00027C2D" w:rsidRDefault="00027C2D" w:rsidP="00027C2D">
            <w:pPr>
              <w:pStyle w:val="JobTitle"/>
            </w:pPr>
            <w:r>
              <w:t>Advisory System</w:t>
            </w:r>
            <w:r w:rsidR="00426C64">
              <w:t>s</w:t>
            </w:r>
            <w:r>
              <w:t xml:space="preserve"> Engineer</w:t>
            </w:r>
          </w:p>
          <w:p w14:paraId="03073277" w14:textId="77777777" w:rsidR="00C7296C" w:rsidRPr="00662B63" w:rsidRDefault="00C7296C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>Involved in re</w:t>
            </w:r>
            <w:r w:rsidR="0066339E" w:rsidRPr="00662B63">
              <w:rPr>
                <w:rFonts w:asciiTheme="minorHAnsi" w:hAnsiTheme="minorHAnsi"/>
              </w:rPr>
              <w:t xml:space="preserve">gular project review meetings and </w:t>
            </w:r>
            <w:r w:rsidRPr="00662B63">
              <w:rPr>
                <w:rFonts w:asciiTheme="minorHAnsi" w:hAnsiTheme="minorHAnsi"/>
              </w:rPr>
              <w:t>Tes</w:t>
            </w:r>
            <w:r w:rsidR="0066339E" w:rsidRPr="00662B63">
              <w:rPr>
                <w:rFonts w:asciiTheme="minorHAnsi" w:hAnsiTheme="minorHAnsi"/>
              </w:rPr>
              <w:t>ting Status meetings.</w:t>
            </w:r>
          </w:p>
          <w:p w14:paraId="4627B75A" w14:textId="77777777" w:rsidR="00027C2D" w:rsidRPr="00662B63" w:rsidRDefault="00027C2D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 w:cs="Arial"/>
              </w:rPr>
              <w:t xml:space="preserve">Resolve customer </w:t>
            </w:r>
            <w:r w:rsidR="00C7296C" w:rsidRPr="00662B63">
              <w:rPr>
                <w:rFonts w:asciiTheme="minorHAnsi" w:hAnsiTheme="minorHAnsi" w:cs="Arial"/>
              </w:rPr>
              <w:t xml:space="preserve">Emulex </w:t>
            </w:r>
            <w:r w:rsidRPr="00662B63">
              <w:rPr>
                <w:rFonts w:asciiTheme="minorHAnsi" w:hAnsiTheme="minorHAnsi" w:cs="Arial"/>
              </w:rPr>
              <w:t>Network/FC L</w:t>
            </w:r>
            <w:r w:rsidR="003A3EFD" w:rsidRPr="00662B63">
              <w:rPr>
                <w:rFonts w:asciiTheme="minorHAnsi" w:hAnsiTheme="minorHAnsi" w:cs="Arial"/>
              </w:rPr>
              <w:t>inux issues by guiding fiel</w:t>
            </w:r>
            <w:r w:rsidR="00FD4D6A" w:rsidRPr="00662B63">
              <w:rPr>
                <w:rFonts w:asciiTheme="minorHAnsi" w:hAnsiTheme="minorHAnsi" w:cs="Arial"/>
              </w:rPr>
              <w:t xml:space="preserve">d service engineers and </w:t>
            </w:r>
            <w:r w:rsidRPr="00662B63">
              <w:rPr>
                <w:rFonts w:asciiTheme="minorHAnsi" w:hAnsiTheme="minorHAnsi" w:cs="Arial"/>
              </w:rPr>
              <w:t>support team</w:t>
            </w:r>
            <w:r w:rsidR="003A3EFD" w:rsidRPr="00662B63">
              <w:rPr>
                <w:rFonts w:asciiTheme="minorHAnsi" w:hAnsiTheme="minorHAnsi" w:cs="Arial"/>
              </w:rPr>
              <w:t>s</w:t>
            </w:r>
            <w:r w:rsidRPr="00662B63">
              <w:rPr>
                <w:rFonts w:asciiTheme="minorHAnsi" w:hAnsiTheme="minorHAnsi" w:cs="Arial"/>
              </w:rPr>
              <w:t>.</w:t>
            </w:r>
          </w:p>
          <w:p w14:paraId="7CB1D368" w14:textId="77777777" w:rsidR="00027C2D" w:rsidRPr="00662B63" w:rsidRDefault="003A3EFD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>D</w:t>
            </w:r>
            <w:r w:rsidR="00C568DA" w:rsidRPr="00662B63">
              <w:rPr>
                <w:rFonts w:asciiTheme="minorHAnsi" w:hAnsiTheme="minorHAnsi"/>
              </w:rPr>
              <w:t>e</w:t>
            </w:r>
            <w:r w:rsidRPr="00662B63">
              <w:rPr>
                <w:rFonts w:asciiTheme="minorHAnsi" w:hAnsiTheme="minorHAnsi"/>
              </w:rPr>
              <w:t>fine and implement test scenarios to v</w:t>
            </w:r>
            <w:r w:rsidR="00FD4D6A" w:rsidRPr="00662B63">
              <w:rPr>
                <w:rFonts w:asciiTheme="minorHAnsi" w:hAnsiTheme="minorHAnsi"/>
              </w:rPr>
              <w:t>alidate functionality of Netezza systems.</w:t>
            </w:r>
          </w:p>
          <w:p w14:paraId="4D083A36" w14:textId="77777777" w:rsidR="003A3EFD" w:rsidRPr="00662B63" w:rsidRDefault="003A3EFD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Contribute to the definition, design and </w:t>
            </w:r>
            <w:r w:rsidR="00FD4D6A" w:rsidRPr="00662B63">
              <w:rPr>
                <w:rFonts w:asciiTheme="minorHAnsi" w:hAnsiTheme="minorHAnsi"/>
              </w:rPr>
              <w:t>building of new Netezza solutions.</w:t>
            </w:r>
          </w:p>
          <w:p w14:paraId="4FAE0627" w14:textId="77777777" w:rsidR="00C7296C" w:rsidRPr="00662B63" w:rsidRDefault="00C7296C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>Post and close bugs for each phase into Jira/RTC defect tracking system</w:t>
            </w:r>
            <w:r w:rsidR="004F036D" w:rsidRPr="00662B63">
              <w:rPr>
                <w:rFonts w:asciiTheme="minorHAnsi" w:hAnsiTheme="minorHAnsi"/>
              </w:rPr>
              <w:t>s</w:t>
            </w:r>
            <w:r w:rsidRPr="00662B63">
              <w:rPr>
                <w:rFonts w:asciiTheme="minorHAnsi" w:hAnsiTheme="minorHAnsi"/>
              </w:rPr>
              <w:t>.</w:t>
            </w:r>
          </w:p>
          <w:p w14:paraId="622EEC85" w14:textId="77777777" w:rsidR="00474F0B" w:rsidRPr="00662B63" w:rsidRDefault="001D456F" w:rsidP="00027C2D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>Setup and configured DHCP, KS, and PXE server for automated system builds.</w:t>
            </w:r>
          </w:p>
          <w:p w14:paraId="18C7C2CA" w14:textId="77777777" w:rsidR="003F627A" w:rsidRPr="00662B63" w:rsidRDefault="003F627A" w:rsidP="00662B63"/>
          <w:p w14:paraId="40877D80" w14:textId="68D5433D" w:rsidR="0051293C" w:rsidRDefault="0051293C" w:rsidP="0026183F">
            <w:pPr>
              <w:pStyle w:val="CompanyNameOne"/>
            </w:pPr>
            <w:r>
              <w:lastRenderedPageBreak/>
              <w:t>2011-</w:t>
            </w:r>
            <w:r w:rsidR="00746110">
              <w:t>2012</w:t>
            </w:r>
            <w:r>
              <w:tab/>
            </w:r>
            <w:r>
              <w:rPr>
                <w:b/>
              </w:rPr>
              <w:t>DELL</w:t>
            </w:r>
            <w:r>
              <w:tab/>
              <w:t xml:space="preserve">    </w:t>
            </w:r>
            <w:r w:rsidR="00662B63">
              <w:t xml:space="preserve">   </w:t>
            </w:r>
            <w:r>
              <w:t>Nashua, NH</w:t>
            </w:r>
          </w:p>
          <w:p w14:paraId="28E67CF4" w14:textId="77777777" w:rsidR="0051293C" w:rsidRDefault="0051293C" w:rsidP="0051293C">
            <w:pPr>
              <w:pStyle w:val="JobTitle"/>
            </w:pPr>
            <w:r>
              <w:t>Quality Engineer</w:t>
            </w:r>
          </w:p>
          <w:p w14:paraId="2D54743C" w14:textId="77777777" w:rsidR="0051293C" w:rsidRPr="00662B63" w:rsidRDefault="0051293C" w:rsidP="0051293C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Develop, review and improve existing test plans and test</w:t>
            </w:r>
            <w:r w:rsidR="005F091B" w:rsidRPr="00662B63">
              <w:rPr>
                <w:rFonts w:asciiTheme="minorHAnsi" w:hAnsiTheme="minorHAnsi" w:cs="Arial"/>
              </w:rPr>
              <w:t xml:space="preserve"> </w:t>
            </w:r>
            <w:r w:rsidRPr="00662B63">
              <w:rPr>
                <w:rFonts w:asciiTheme="minorHAnsi" w:hAnsiTheme="minorHAnsi" w:cs="Arial"/>
              </w:rPr>
              <w:t>cases.</w:t>
            </w:r>
          </w:p>
          <w:p w14:paraId="1BFBE23D" w14:textId="77777777" w:rsidR="0051293C" w:rsidRPr="00662B63" w:rsidRDefault="0051293C" w:rsidP="0051293C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Partner with engineering in planning test coverage for new platform and new features.</w:t>
            </w:r>
          </w:p>
          <w:p w14:paraId="2922F9BB" w14:textId="77777777" w:rsidR="0051293C" w:rsidRPr="00662B63" w:rsidRDefault="005F091B" w:rsidP="0051293C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Document server and storage problems and resolution for future reference.</w:t>
            </w:r>
          </w:p>
          <w:p w14:paraId="222E21AF" w14:textId="3468DAE9" w:rsidR="0051293C" w:rsidRPr="003F627A" w:rsidRDefault="00D057B2" w:rsidP="0026183F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Install and configure clustered Linux</w:t>
            </w:r>
            <w:r w:rsidR="009A4FD5" w:rsidRPr="00662B63">
              <w:rPr>
                <w:rFonts w:asciiTheme="minorHAnsi" w:hAnsiTheme="minorHAnsi" w:cs="Arial"/>
              </w:rPr>
              <w:t xml:space="preserve"> systems (including RedHat and CentOS) for testing against </w:t>
            </w:r>
            <w:r w:rsidR="00B33F0F" w:rsidRPr="00662B63">
              <w:rPr>
                <w:rFonts w:asciiTheme="minorHAnsi" w:hAnsiTheme="minorHAnsi" w:cs="Arial"/>
              </w:rPr>
              <w:t xml:space="preserve">Linux </w:t>
            </w:r>
            <w:r w:rsidR="00662B63">
              <w:rPr>
                <w:rFonts w:asciiTheme="minorHAnsi" w:hAnsiTheme="minorHAnsi" w:cs="Arial"/>
              </w:rPr>
              <w:t>HitKit and iSCSI</w:t>
            </w:r>
            <w:r w:rsidR="009A4FD5" w:rsidRPr="00662B63">
              <w:rPr>
                <w:rFonts w:asciiTheme="minorHAnsi" w:hAnsiTheme="minorHAnsi" w:cs="Arial"/>
              </w:rPr>
              <w:t xml:space="preserve"> Dell/</w:t>
            </w:r>
            <w:r w:rsidR="00B33F0F" w:rsidRPr="00662B63">
              <w:rPr>
                <w:rFonts w:asciiTheme="minorHAnsi" w:hAnsiTheme="minorHAnsi" w:cs="Arial"/>
              </w:rPr>
              <w:t>E</w:t>
            </w:r>
            <w:r w:rsidR="009A4FD5" w:rsidRPr="00662B63">
              <w:rPr>
                <w:rFonts w:asciiTheme="minorHAnsi" w:hAnsiTheme="minorHAnsi" w:cs="Arial"/>
              </w:rPr>
              <w:t>qualLogic storage arrays</w:t>
            </w:r>
            <w:r w:rsidR="00B33F0F" w:rsidRPr="00662B63">
              <w:rPr>
                <w:rFonts w:asciiTheme="minorHAnsi" w:hAnsiTheme="minorHAnsi" w:cs="Arial"/>
              </w:rPr>
              <w:t>.</w:t>
            </w:r>
          </w:p>
          <w:p w14:paraId="5ECF059F" w14:textId="77777777" w:rsidR="009A3623" w:rsidRDefault="00A82717" w:rsidP="0026183F">
            <w:pPr>
              <w:pStyle w:val="CompanyNameOne"/>
            </w:pPr>
            <w:r>
              <w:t>2008</w:t>
            </w:r>
            <w:r w:rsidR="009A3623">
              <w:t>-</w:t>
            </w:r>
            <w:r w:rsidR="000604D1">
              <w:t>2011</w:t>
            </w:r>
            <w:r w:rsidR="009A3623">
              <w:tab/>
            </w:r>
            <w:r w:rsidR="009A3623" w:rsidRPr="0090066D">
              <w:rPr>
                <w:b/>
              </w:rPr>
              <w:t>Hewlett-Packard</w:t>
            </w:r>
            <w:r w:rsidR="009A3623">
              <w:tab/>
            </w:r>
            <w:r w:rsidR="00772852">
              <w:t xml:space="preserve"> </w:t>
            </w:r>
            <w:r w:rsidR="00A87D05">
              <w:t xml:space="preserve">   </w:t>
            </w:r>
            <w:r w:rsidR="008E60D2">
              <w:t>Andover</w:t>
            </w:r>
            <w:r w:rsidR="009A3623">
              <w:t>, MA</w:t>
            </w:r>
          </w:p>
          <w:p w14:paraId="471796CD" w14:textId="77777777" w:rsidR="009A3623" w:rsidRDefault="00CD76BF">
            <w:pPr>
              <w:pStyle w:val="JobTitle"/>
            </w:pPr>
            <w:r>
              <w:t>Systems/Software Eng</w:t>
            </w:r>
            <w:r w:rsidR="00A92453">
              <w:t>ineer</w:t>
            </w:r>
            <w:r>
              <w:t xml:space="preserve"> </w:t>
            </w:r>
            <w:r w:rsidR="00523744">
              <w:t xml:space="preserve">- </w:t>
            </w:r>
            <w:r w:rsidR="00523744">
              <w:rPr>
                <w:b/>
              </w:rPr>
              <w:t>Switch</w:t>
            </w:r>
            <w:r w:rsidR="00523744" w:rsidRPr="00A82717">
              <w:rPr>
                <w:b/>
              </w:rPr>
              <w:t xml:space="preserve"> Engineering</w:t>
            </w:r>
          </w:p>
          <w:p w14:paraId="6F0121D8" w14:textId="77777777" w:rsidR="006B0739" w:rsidRPr="00662B63" w:rsidRDefault="006B0739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Lead </w:t>
            </w:r>
            <w:r w:rsidR="00DF62C1" w:rsidRPr="00662B63">
              <w:rPr>
                <w:rFonts w:asciiTheme="minorHAnsi" w:hAnsiTheme="minorHAnsi" w:cs="Arial"/>
              </w:rPr>
              <w:t xml:space="preserve">project, </w:t>
            </w:r>
            <w:r w:rsidRPr="00662B63">
              <w:rPr>
                <w:rFonts w:asciiTheme="minorHAnsi" w:hAnsiTheme="minorHAnsi" w:cs="Arial"/>
              </w:rPr>
              <w:t>test planning</w:t>
            </w:r>
            <w:r w:rsidR="00DF62C1" w:rsidRPr="00662B63">
              <w:rPr>
                <w:rFonts w:asciiTheme="minorHAnsi" w:hAnsiTheme="minorHAnsi" w:cs="Arial"/>
              </w:rPr>
              <w:t xml:space="preserve"> and test execution</w:t>
            </w:r>
            <w:r w:rsidR="00920EAC" w:rsidRPr="00662B63">
              <w:rPr>
                <w:rFonts w:asciiTheme="minorHAnsi" w:hAnsiTheme="minorHAnsi" w:cs="Arial"/>
              </w:rPr>
              <w:t xml:space="preserve"> for new FOS firmware</w:t>
            </w:r>
            <w:r w:rsidR="00DF62C1" w:rsidRPr="00662B63">
              <w:rPr>
                <w:rFonts w:asciiTheme="minorHAnsi" w:hAnsiTheme="minorHAnsi" w:cs="Arial"/>
              </w:rPr>
              <w:t xml:space="preserve"> releases</w:t>
            </w:r>
            <w:r w:rsidR="00920EAC" w:rsidRPr="00662B63">
              <w:rPr>
                <w:rFonts w:asciiTheme="minorHAnsi" w:hAnsiTheme="minorHAnsi" w:cs="Arial"/>
              </w:rPr>
              <w:t>.</w:t>
            </w:r>
          </w:p>
          <w:p w14:paraId="197C407A" w14:textId="77777777" w:rsidR="00C9797D" w:rsidRPr="00662B63" w:rsidRDefault="00C9797D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Responsible for all aspects of the quality assurance of HP storage software and hardware products: project scoping, initia</w:t>
            </w:r>
            <w:r w:rsidR="00430B9B" w:rsidRPr="00662B63">
              <w:rPr>
                <w:rFonts w:asciiTheme="minorHAnsi" w:hAnsiTheme="minorHAnsi" w:cs="Arial"/>
              </w:rPr>
              <w:t xml:space="preserve">ting, developing test plans </w:t>
            </w:r>
            <w:r w:rsidRPr="00662B63">
              <w:rPr>
                <w:rFonts w:asciiTheme="minorHAnsi" w:hAnsiTheme="minorHAnsi" w:cs="Arial"/>
              </w:rPr>
              <w:t>and executing.</w:t>
            </w:r>
          </w:p>
          <w:p w14:paraId="4EC2361A" w14:textId="77777777" w:rsidR="00920EAC" w:rsidRPr="00662B63" w:rsidRDefault="00920EAC" w:rsidP="00920EAC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Experienced in installing, configuring and testing (FC) Fibre Channel and SCSI based disk arrays, tape libraries, </w:t>
            </w:r>
            <w:r w:rsidR="00DF62C1" w:rsidRPr="00662B63">
              <w:rPr>
                <w:rFonts w:asciiTheme="minorHAnsi" w:hAnsiTheme="minorHAnsi" w:cs="Arial"/>
              </w:rPr>
              <w:t xml:space="preserve">SAN </w:t>
            </w:r>
            <w:r w:rsidRPr="00662B63">
              <w:rPr>
                <w:rFonts w:asciiTheme="minorHAnsi" w:hAnsiTheme="minorHAnsi" w:cs="Arial"/>
              </w:rPr>
              <w:t>switches</w:t>
            </w:r>
            <w:r w:rsidR="00B741B7" w:rsidRPr="00662B63">
              <w:rPr>
                <w:rFonts w:asciiTheme="minorHAnsi" w:hAnsiTheme="minorHAnsi" w:cs="Arial"/>
              </w:rPr>
              <w:t xml:space="preserve"> (BES)</w:t>
            </w:r>
            <w:r w:rsidR="00FE3035" w:rsidRPr="00662B63">
              <w:rPr>
                <w:rFonts w:asciiTheme="minorHAnsi" w:hAnsiTheme="minorHAnsi" w:cs="Arial"/>
              </w:rPr>
              <w:t>, FCoE, CNA and HBA</w:t>
            </w:r>
            <w:r w:rsidRPr="00662B63">
              <w:rPr>
                <w:rFonts w:asciiTheme="minorHAnsi" w:hAnsiTheme="minorHAnsi" w:cs="Arial"/>
              </w:rPr>
              <w:t>s.</w:t>
            </w:r>
          </w:p>
          <w:p w14:paraId="0BA25C9D" w14:textId="77777777" w:rsidR="00920EAC" w:rsidRPr="00662B63" w:rsidRDefault="00920EAC" w:rsidP="00920EAC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Developed and executed test plans to qualify HP storage arrays with new firmware and software releases.</w:t>
            </w:r>
          </w:p>
          <w:p w14:paraId="6EC7AC5A" w14:textId="77777777" w:rsidR="006B0739" w:rsidRPr="00662B63" w:rsidRDefault="006B0739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Replicate and solve customer escalations.</w:t>
            </w:r>
          </w:p>
          <w:p w14:paraId="7D2BF72C" w14:textId="77777777" w:rsidR="007F4E10" w:rsidRPr="00662B63" w:rsidRDefault="007F4E10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Supervise and assist a team of QA functional test engineers in Bangalore, India working on multiple </w:t>
            </w:r>
            <w:r w:rsidR="00A64A52" w:rsidRPr="00662B63">
              <w:rPr>
                <w:rFonts w:asciiTheme="minorHAnsi" w:hAnsiTheme="minorHAnsi" w:cs="Arial"/>
              </w:rPr>
              <w:t>projects</w:t>
            </w:r>
            <w:r w:rsidRPr="00662B63">
              <w:rPr>
                <w:rFonts w:asciiTheme="minorHAnsi" w:hAnsiTheme="minorHAnsi" w:cs="Arial"/>
              </w:rPr>
              <w:t>.</w:t>
            </w:r>
          </w:p>
          <w:p w14:paraId="1AB64434" w14:textId="77777777" w:rsidR="00CD7BF0" w:rsidRPr="00662B63" w:rsidRDefault="00CD7BF0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Manage test lab environment and test schedules.</w:t>
            </w:r>
          </w:p>
          <w:p w14:paraId="5D63440C" w14:textId="1A77495A" w:rsidR="00A64A52" w:rsidRPr="00662B63" w:rsidRDefault="00A64A52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Responsible for posting new switch FOS firmware and release notes on hp.com</w:t>
            </w:r>
            <w:r w:rsidR="001F1F57">
              <w:rPr>
                <w:rFonts w:asciiTheme="minorHAnsi" w:hAnsiTheme="minorHAnsi" w:cs="Arial"/>
              </w:rPr>
              <w:t xml:space="preserve"> website</w:t>
            </w:r>
            <w:r w:rsidRPr="00662B63">
              <w:rPr>
                <w:rFonts w:asciiTheme="minorHAnsi" w:hAnsiTheme="minorHAnsi" w:cs="Arial"/>
              </w:rPr>
              <w:t xml:space="preserve">. </w:t>
            </w:r>
          </w:p>
          <w:p w14:paraId="4436734D" w14:textId="77777777" w:rsidR="00B11F04" w:rsidRPr="00662B63" w:rsidRDefault="00B11F04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Responsible for testing SAN management software prod</w:t>
            </w:r>
            <w:r w:rsidR="00DF62C1" w:rsidRPr="00662B63">
              <w:rPr>
                <w:rFonts w:asciiTheme="minorHAnsi" w:hAnsiTheme="minorHAnsi" w:cs="Arial"/>
              </w:rPr>
              <w:t xml:space="preserve">ucts including, SWCC, </w:t>
            </w:r>
            <w:r w:rsidRPr="00662B63">
              <w:rPr>
                <w:rFonts w:asciiTheme="minorHAnsi" w:hAnsiTheme="minorHAnsi" w:cs="Arial"/>
              </w:rPr>
              <w:t>OpenView</w:t>
            </w:r>
            <w:r w:rsidR="001C33C8" w:rsidRPr="00662B63">
              <w:rPr>
                <w:rFonts w:asciiTheme="minorHAnsi" w:hAnsiTheme="minorHAnsi" w:cs="Arial"/>
              </w:rPr>
              <w:t xml:space="preserve"> SMA</w:t>
            </w:r>
            <w:r w:rsidR="00DF62C1" w:rsidRPr="00662B63">
              <w:rPr>
                <w:rFonts w:asciiTheme="minorHAnsi" w:hAnsiTheme="minorHAnsi" w:cs="Arial"/>
              </w:rPr>
              <w:t xml:space="preserve"> and DCFM</w:t>
            </w:r>
            <w:r w:rsidR="001C33C8" w:rsidRPr="00662B63">
              <w:rPr>
                <w:rFonts w:asciiTheme="minorHAnsi" w:hAnsiTheme="minorHAnsi" w:cs="Arial"/>
              </w:rPr>
              <w:t>.</w:t>
            </w:r>
          </w:p>
          <w:p w14:paraId="77F21CDF" w14:textId="77777777" w:rsidR="00533997" w:rsidRPr="00662B63" w:rsidRDefault="00533997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Manage and order hardware budget.</w:t>
            </w:r>
          </w:p>
          <w:p w14:paraId="1E4A974B" w14:textId="77777777" w:rsidR="00533997" w:rsidRPr="00A82717" w:rsidRDefault="00533997" w:rsidP="0053399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7083B4FC" w14:textId="77777777" w:rsidR="00FE3035" w:rsidRDefault="00FE3035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07C30EE0" w14:textId="77777777" w:rsidR="001A6C77" w:rsidRDefault="001A6C77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611E6D6E" w14:textId="77777777" w:rsidR="001A6C77" w:rsidRDefault="001A6C77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7E72F03D" w14:textId="77777777" w:rsidR="001A6C77" w:rsidRDefault="001A6C77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35A2F24A" w14:textId="77777777" w:rsidR="001F1F57" w:rsidRDefault="001F1F57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4735CBF6" w14:textId="77777777" w:rsidR="003F627A" w:rsidRDefault="003F627A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2E9ACA86" w14:textId="77777777" w:rsidR="003F627A" w:rsidRDefault="003F627A" w:rsidP="00A82717">
            <w:pPr>
              <w:pStyle w:val="Achievement"/>
              <w:numPr>
                <w:ilvl w:val="0"/>
                <w:numId w:val="0"/>
              </w:numPr>
              <w:ind w:left="245"/>
            </w:pPr>
          </w:p>
        </w:tc>
      </w:tr>
      <w:tr w:rsidR="00A82717" w14:paraId="2B23E49E" w14:textId="77777777" w:rsidTr="00003EB0">
        <w:tc>
          <w:tcPr>
            <w:tcW w:w="2160" w:type="dxa"/>
          </w:tcPr>
          <w:p w14:paraId="6D6677E0" w14:textId="7B937B8C" w:rsidR="00A82717" w:rsidRDefault="00A82717" w:rsidP="00D9102C">
            <w:pPr>
              <w:pStyle w:val="SectionTitle"/>
            </w:pPr>
          </w:p>
        </w:tc>
        <w:tc>
          <w:tcPr>
            <w:tcW w:w="7650" w:type="dxa"/>
          </w:tcPr>
          <w:p w14:paraId="0F11BAF9" w14:textId="77777777" w:rsidR="00A82717" w:rsidRDefault="00A82717" w:rsidP="0026183F">
            <w:pPr>
              <w:pStyle w:val="CompanyNameOne"/>
            </w:pPr>
            <w:r>
              <w:t>2001–2008</w:t>
            </w:r>
            <w:r>
              <w:tab/>
            </w:r>
            <w:r w:rsidR="00FE3035">
              <w:rPr>
                <w:b/>
              </w:rPr>
              <w:t>Compaq/H</w:t>
            </w:r>
            <w:r w:rsidRPr="0090066D">
              <w:rPr>
                <w:b/>
              </w:rPr>
              <w:t>ewlett-Packard</w:t>
            </w:r>
            <w:r>
              <w:tab/>
              <w:t xml:space="preserve">    Marlboro, MA</w:t>
            </w:r>
          </w:p>
          <w:p w14:paraId="363E99D4" w14:textId="77777777" w:rsidR="00A82717" w:rsidRDefault="00A82717" w:rsidP="00A82717">
            <w:pPr>
              <w:pStyle w:val="JobTitle"/>
            </w:pPr>
            <w:r>
              <w:t>Systems/Software Engineer</w:t>
            </w:r>
            <w:r w:rsidR="00523744">
              <w:t xml:space="preserve"> </w:t>
            </w:r>
            <w:r>
              <w:t>-</w:t>
            </w:r>
            <w:r w:rsidR="00523744">
              <w:t xml:space="preserve"> </w:t>
            </w:r>
            <w:r w:rsidR="00523744">
              <w:rPr>
                <w:b/>
              </w:rPr>
              <w:t>HBA</w:t>
            </w:r>
            <w:r w:rsidRPr="00A82717">
              <w:rPr>
                <w:b/>
              </w:rPr>
              <w:t xml:space="preserve"> Engineering </w:t>
            </w:r>
            <w:r w:rsidRPr="00A82717">
              <w:t>Linux</w:t>
            </w:r>
          </w:p>
          <w:p w14:paraId="1AA03CC6" w14:textId="77777777" w:rsidR="00A82717" w:rsidRPr="00662B63" w:rsidRDefault="00523744" w:rsidP="00E26098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 w:cs="Arial"/>
              </w:rPr>
              <w:t>Upgraded all UNIX and Window servers in the tes</w:t>
            </w:r>
            <w:r w:rsidR="00E26098" w:rsidRPr="00662B63">
              <w:rPr>
                <w:rFonts w:asciiTheme="minorHAnsi" w:hAnsiTheme="minorHAnsi" w:cs="Arial"/>
              </w:rPr>
              <w:t>t</w:t>
            </w:r>
            <w:r w:rsidRPr="00662B63">
              <w:rPr>
                <w:rFonts w:asciiTheme="minorHAnsi" w:hAnsiTheme="minorHAnsi" w:cs="Arial"/>
              </w:rPr>
              <w:t xml:space="preserve"> lab with</w:t>
            </w:r>
            <w:r w:rsidR="00E26098" w:rsidRPr="00662B63">
              <w:rPr>
                <w:rFonts w:asciiTheme="minorHAnsi" w:hAnsiTheme="minorHAnsi" w:cs="Arial"/>
              </w:rPr>
              <w:t xml:space="preserve"> the latest FC controller</w:t>
            </w:r>
            <w:r w:rsidR="008D0E9B" w:rsidRPr="00662B63">
              <w:rPr>
                <w:rFonts w:asciiTheme="minorHAnsi" w:hAnsiTheme="minorHAnsi" w:cs="Arial"/>
              </w:rPr>
              <w:t>s</w:t>
            </w:r>
            <w:r w:rsidR="00A82717" w:rsidRPr="00662B63">
              <w:rPr>
                <w:rFonts w:asciiTheme="minorHAnsi" w:hAnsiTheme="minorHAnsi" w:cs="Arial"/>
              </w:rPr>
              <w:t>.</w:t>
            </w:r>
            <w:r w:rsidR="00E26098" w:rsidRPr="00662B63">
              <w:rPr>
                <w:rFonts w:asciiTheme="minorHAnsi" w:hAnsiTheme="minorHAnsi" w:cs="Arial"/>
              </w:rPr>
              <w:t xml:space="preserve"> Installed new operating software/patches, device firmware, adapter driver and test </w:t>
            </w:r>
            <w:r w:rsidR="008D0E9B" w:rsidRPr="00662B63">
              <w:rPr>
                <w:rFonts w:asciiTheme="minorHAnsi" w:hAnsiTheme="minorHAnsi" w:cs="Arial"/>
              </w:rPr>
              <w:t>tool</w:t>
            </w:r>
            <w:r w:rsidR="00E26098" w:rsidRPr="00662B63">
              <w:rPr>
                <w:rFonts w:asciiTheme="minorHAnsi" w:hAnsiTheme="minorHAnsi" w:cs="Arial"/>
              </w:rPr>
              <w:t xml:space="preserve"> applications for the qualification and testing of new FC controllers and/or drivers.</w:t>
            </w:r>
          </w:p>
          <w:p w14:paraId="10483AD8" w14:textId="77777777" w:rsidR="00CD7BF0" w:rsidRPr="00662B63" w:rsidRDefault="00CD7BF0" w:rsidP="00CD7BF0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 xml:space="preserve">Test and deliver kits: Project-lead the Testing, Verification and Release Engineering phase of Platform Solution Kits for Linux, including </w:t>
            </w:r>
            <w:r w:rsidRPr="00662B63">
              <w:rPr>
                <w:rFonts w:asciiTheme="minorHAnsi" w:hAnsiTheme="minorHAnsi" w:cs="Arial"/>
                <w:i/>
                <w:iCs/>
              </w:rPr>
              <w:t>StorageWorks</w:t>
            </w:r>
            <w:r w:rsidRPr="00662B63">
              <w:rPr>
                <w:rFonts w:asciiTheme="minorHAnsi" w:hAnsiTheme="minorHAnsi" w:cs="Arial"/>
              </w:rPr>
              <w:t xml:space="preserve"> for EVA, XP, HSG, and MSA across multiple architectures(x86 and ia64).</w:t>
            </w:r>
          </w:p>
          <w:p w14:paraId="3E062BD0" w14:textId="77777777" w:rsidR="00E26098" w:rsidRPr="00662B63" w:rsidRDefault="00E26098" w:rsidP="00E26098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 w:cs="Arial"/>
              </w:rPr>
              <w:t>Wrote and modif</w:t>
            </w:r>
            <w:r w:rsidR="00D33F4E" w:rsidRPr="00662B63">
              <w:rPr>
                <w:rFonts w:asciiTheme="minorHAnsi" w:hAnsiTheme="minorHAnsi" w:cs="Arial"/>
              </w:rPr>
              <w:t xml:space="preserve">ied system level test cases, </w:t>
            </w:r>
            <w:r w:rsidRPr="00662B63">
              <w:rPr>
                <w:rFonts w:asciiTheme="minorHAnsi" w:hAnsiTheme="minorHAnsi" w:cs="Arial"/>
              </w:rPr>
              <w:t>procedures</w:t>
            </w:r>
            <w:r w:rsidR="00D33F4E" w:rsidRPr="00662B63">
              <w:rPr>
                <w:rFonts w:asciiTheme="minorHAnsi" w:hAnsiTheme="minorHAnsi" w:cs="Arial"/>
              </w:rPr>
              <w:t xml:space="preserve"> and configuration diagrams</w:t>
            </w:r>
            <w:r w:rsidRPr="00662B63">
              <w:rPr>
                <w:rFonts w:asciiTheme="minorHAnsi" w:hAnsiTheme="minorHAnsi" w:cs="Arial"/>
              </w:rPr>
              <w:t xml:space="preserve"> for the successful test and qualification of any new FC/CNA </w:t>
            </w:r>
            <w:r w:rsidR="00FE3035" w:rsidRPr="00662B63">
              <w:rPr>
                <w:rFonts w:asciiTheme="minorHAnsi" w:hAnsiTheme="minorHAnsi" w:cs="Arial"/>
              </w:rPr>
              <w:t>adapter</w:t>
            </w:r>
            <w:r w:rsidRPr="00662B63">
              <w:rPr>
                <w:rFonts w:asciiTheme="minorHAnsi" w:hAnsiTheme="minorHAnsi" w:cs="Arial"/>
              </w:rPr>
              <w:t>.</w:t>
            </w:r>
          </w:p>
          <w:p w14:paraId="0DCB9F03" w14:textId="77777777" w:rsidR="00D33F4E" w:rsidRPr="00662B63" w:rsidRDefault="00D33F4E" w:rsidP="00E26098">
            <w:pPr>
              <w:pStyle w:val="Achievement"/>
              <w:rPr>
                <w:rFonts w:asciiTheme="minorHAnsi" w:hAnsiTheme="minorHAnsi"/>
              </w:rPr>
            </w:pPr>
            <w:r w:rsidRPr="00662B63">
              <w:rPr>
                <w:rFonts w:asciiTheme="minorHAnsi" w:hAnsiTheme="minorHAnsi"/>
              </w:rPr>
              <w:t xml:space="preserve">Performed validation (Release Engineering) and wrote test reports upon project completion. </w:t>
            </w:r>
          </w:p>
          <w:p w14:paraId="579FDE66" w14:textId="77777777" w:rsidR="00D33F4E" w:rsidRDefault="00D33F4E" w:rsidP="00E26098">
            <w:pPr>
              <w:pStyle w:val="Achievement"/>
            </w:pPr>
            <w:r w:rsidRPr="00662B63">
              <w:rPr>
                <w:rFonts w:asciiTheme="minorHAnsi" w:hAnsiTheme="minorHAnsi"/>
              </w:rPr>
              <w:t>Met strict release deadline dates for every software/hardware project.</w:t>
            </w:r>
          </w:p>
        </w:tc>
      </w:tr>
      <w:tr w:rsidR="00A82717" w14:paraId="09EE75A5" w14:textId="77777777" w:rsidTr="00003EB0">
        <w:tc>
          <w:tcPr>
            <w:tcW w:w="2160" w:type="dxa"/>
          </w:tcPr>
          <w:p w14:paraId="1B065B04" w14:textId="77777777" w:rsidR="00A82717" w:rsidRDefault="00A82717"/>
        </w:tc>
        <w:tc>
          <w:tcPr>
            <w:tcW w:w="7650" w:type="dxa"/>
          </w:tcPr>
          <w:p w14:paraId="5DDE6538" w14:textId="432E0B64" w:rsidR="00A82717" w:rsidRDefault="00A82717" w:rsidP="00A87D05">
            <w:pPr>
              <w:pStyle w:val="CompanyName"/>
            </w:pPr>
            <w:r>
              <w:t>1998–1999</w:t>
            </w:r>
            <w:r>
              <w:tab/>
            </w:r>
            <w:r w:rsidRPr="0090066D">
              <w:rPr>
                <w:b/>
              </w:rPr>
              <w:t>The McGraw-Hill Companies</w:t>
            </w:r>
            <w:r w:rsidR="00F207B9">
              <w:tab/>
              <w:t xml:space="preserve">   </w:t>
            </w:r>
            <w:r>
              <w:t>Lexington, MA</w:t>
            </w:r>
          </w:p>
          <w:p w14:paraId="37DDFB19" w14:textId="77777777" w:rsidR="00A82717" w:rsidRDefault="00A82717">
            <w:pPr>
              <w:pStyle w:val="JobTitle"/>
            </w:pPr>
            <w:r>
              <w:t>Network Assistant Manager</w:t>
            </w:r>
          </w:p>
          <w:p w14:paraId="59F6BB2F" w14:textId="77777777" w:rsidR="00A82717" w:rsidRPr="00662B63" w:rsidRDefault="00A82717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Supported the entire Technology department in maintaining and configuring LAN/WAN technologies, e-mail, Ethernet systems, Internet, and intranet accounts.</w:t>
            </w:r>
          </w:p>
          <w:p w14:paraId="6977D064" w14:textId="77777777" w:rsidR="00A82717" w:rsidRPr="00662B63" w:rsidRDefault="00A82717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Installed and maintained Novell operating systems.</w:t>
            </w:r>
          </w:p>
          <w:p w14:paraId="34826FC2" w14:textId="77777777" w:rsidR="00A82717" w:rsidRPr="00662B63" w:rsidRDefault="00A82717">
            <w:pPr>
              <w:pStyle w:val="Achievement"/>
              <w:rPr>
                <w:rFonts w:asciiTheme="minorHAnsi" w:hAnsiTheme="minorHAnsi" w:cs="Arial"/>
              </w:rPr>
            </w:pPr>
            <w:r w:rsidRPr="00662B63">
              <w:rPr>
                <w:rFonts w:asciiTheme="minorHAnsi" w:hAnsiTheme="minorHAnsi" w:cs="Arial"/>
              </w:rPr>
              <w:t>Participated in the wiring and upgrading of the company’s LAN network system. Team successfully reduced operations time by 60% for several functions.</w:t>
            </w:r>
          </w:p>
          <w:p w14:paraId="0B0640BE" w14:textId="77777777" w:rsidR="00A82717" w:rsidRDefault="00A82717">
            <w:pPr>
              <w:pStyle w:val="Achievement"/>
            </w:pPr>
            <w:r w:rsidRPr="00662B63">
              <w:rPr>
                <w:rFonts w:asciiTheme="minorHAnsi" w:hAnsiTheme="minorHAnsi" w:cs="Arial"/>
              </w:rPr>
              <w:t>Helped design the company’s intranet Web Page: using Dreamweaver, FrontPage, FireWorks, JavaScript, ASP and VbScript.</w:t>
            </w:r>
          </w:p>
        </w:tc>
      </w:tr>
    </w:tbl>
    <w:p w14:paraId="7C124E9D" w14:textId="77777777" w:rsidR="009A3623" w:rsidRDefault="009A3623" w:rsidP="00046C8E"/>
    <w:sectPr w:rsidR="009A3623" w:rsidSect="006B7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2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153B" w14:textId="77777777" w:rsidR="00A73983" w:rsidRDefault="00A73983">
      <w:r>
        <w:separator/>
      </w:r>
    </w:p>
  </w:endnote>
  <w:endnote w:type="continuationSeparator" w:id="0">
    <w:p w14:paraId="1D851F50" w14:textId="77777777" w:rsidR="00A73983" w:rsidRDefault="00A7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5257" w14:textId="77777777" w:rsidR="00186359" w:rsidRDefault="00186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E704F" w14:textId="77777777" w:rsidR="00186359" w:rsidRDefault="001863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2E791" w14:textId="77777777" w:rsidR="00186359" w:rsidRDefault="00186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2DDCC" w14:textId="77777777" w:rsidR="00A73983" w:rsidRDefault="00A73983">
      <w:r>
        <w:separator/>
      </w:r>
    </w:p>
  </w:footnote>
  <w:footnote w:type="continuationSeparator" w:id="0">
    <w:p w14:paraId="3C30776E" w14:textId="77777777" w:rsidR="00A73983" w:rsidRDefault="00A73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DB29E" w14:textId="77777777" w:rsidR="00186359" w:rsidRDefault="00186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D049" w14:textId="77777777" w:rsidR="00186359" w:rsidRDefault="001863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DF622" w14:textId="4922D7D9" w:rsidR="00D9102C" w:rsidRPr="007C5AD9" w:rsidRDefault="00F72968" w:rsidP="00DD618B">
    <w:pPr>
      <w:pStyle w:val="Header"/>
      <w:pBdr>
        <w:bottom w:val="thickThinSmallGap" w:sz="24" w:space="1" w:color="622423" w:themeColor="accent2" w:themeShade="7F"/>
      </w:pBdr>
      <w:tabs>
        <w:tab w:val="left" w:pos="2384"/>
      </w:tabs>
      <w:ind w:left="-1620" w:right="-1440"/>
      <w:jc w:val="left"/>
      <w:rPr>
        <w:rFonts w:asciiTheme="majorHAnsi" w:eastAsia="MS Gothic" w:hAnsiTheme="majorHAnsi" w:cstheme="majorBidi"/>
        <w:color w:val="000000" w:themeColor="text1"/>
      </w:rPr>
    </w:pPr>
    <w:r>
      <w:rPr>
        <w:rFonts w:asciiTheme="majorHAnsi" w:eastAsia="MS Gothic" w:hAnsiTheme="majorHAnsi" w:cstheme="majorBidi"/>
        <w:color w:val="000000" w:themeColor="text1"/>
        <w:sz w:val="40"/>
        <w:szCs w:val="40"/>
      </w:rPr>
      <w:t xml:space="preserve">      </w:t>
    </w:r>
    <w:r w:rsidR="00D9102C" w:rsidRPr="007C5AD9">
      <w:rPr>
        <w:rFonts w:asciiTheme="majorHAnsi" w:eastAsia="MS Gothic" w:hAnsiTheme="majorHAnsi" w:cstheme="majorBidi"/>
        <w:color w:val="000000" w:themeColor="text1"/>
        <w:sz w:val="40"/>
        <w:szCs w:val="40"/>
      </w:rPr>
      <w:t>Youssef Essaoui</w:t>
    </w:r>
    <w:r w:rsidR="00D9102C" w:rsidRPr="007C5AD9">
      <w:rPr>
        <w:rFonts w:asciiTheme="majorHAnsi" w:eastAsia="MS Gothic" w:hAnsiTheme="majorHAnsi" w:cstheme="majorBidi"/>
        <w:color w:val="000000" w:themeColor="text1"/>
      </w:rPr>
      <w:tab/>
    </w:r>
  </w:p>
  <w:p w14:paraId="5A684613" w14:textId="261D362D" w:rsidR="00D9102C" w:rsidRDefault="00951060" w:rsidP="00951060">
    <w:pPr>
      <w:pStyle w:val="Header"/>
      <w:tabs>
        <w:tab w:val="left" w:pos="4320"/>
        <w:tab w:val="left" w:pos="5554"/>
      </w:tabs>
      <w:ind w:left="-1620" w:right="-1440"/>
      <w:jc w:val="left"/>
      <w:rPr>
        <w:rFonts w:eastAsiaTheme="majorEastAsia" w:cs="Arial"/>
        <w:color w:val="000000" w:themeColor="text1"/>
      </w:rPr>
    </w:pPr>
    <w:r>
      <w:rPr>
        <w:rFonts w:eastAsiaTheme="majorEastAsia" w:cs="Arial"/>
        <w:color w:val="000000" w:themeColor="text1"/>
      </w:rPr>
      <w:t xml:space="preserve">        </w:t>
    </w:r>
    <w:r w:rsidR="00D9102C" w:rsidRPr="007C5AD9">
      <w:rPr>
        <w:rFonts w:eastAsiaTheme="majorEastAsia" w:cs="Arial"/>
        <w:color w:val="000000" w:themeColor="text1"/>
      </w:rPr>
      <w:t>1012A Pleasant St, Framingham, MA 01701</w:t>
    </w:r>
    <w:r>
      <w:rPr>
        <w:rFonts w:eastAsiaTheme="majorEastAsia" w:cs="Arial"/>
        <w:color w:val="000000" w:themeColor="text1"/>
      </w:rPr>
      <w:t xml:space="preserve"> </w:t>
    </w:r>
    <w:r w:rsidR="00D9102C" w:rsidRPr="007C5AD9">
      <w:rPr>
        <w:rFonts w:eastAsiaTheme="majorEastAsia" w:cs="Arial"/>
        <w:color w:val="000000" w:themeColor="text1"/>
      </w:rPr>
      <w:t xml:space="preserve">     </w:t>
    </w:r>
    <w:r>
      <w:rPr>
        <w:rFonts w:eastAsiaTheme="majorEastAsia" w:cs="Arial"/>
        <w:color w:val="000000" w:themeColor="text1"/>
      </w:rPr>
      <w:t xml:space="preserve">                                                </w:t>
    </w:r>
    <w:r w:rsidR="00186359">
      <w:rPr>
        <w:rFonts w:eastAsiaTheme="majorEastAsia" w:cs="Arial"/>
        <w:color w:val="000000" w:themeColor="text1"/>
      </w:rPr>
      <w:t>781.888</w:t>
    </w:r>
    <w:r w:rsidRPr="007C5AD9">
      <w:rPr>
        <w:rFonts w:eastAsiaTheme="majorEastAsia" w:cs="Arial"/>
        <w:color w:val="000000" w:themeColor="text1"/>
      </w:rPr>
      <w:t>.4782</w:t>
    </w:r>
    <w:r w:rsidR="00D9102C" w:rsidRPr="007C5AD9">
      <w:rPr>
        <w:rFonts w:eastAsiaTheme="majorEastAsia" w:cs="Arial"/>
        <w:color w:val="000000" w:themeColor="text1"/>
      </w:rPr>
      <w:t xml:space="preserve">                                                  </w:t>
    </w:r>
    <w:r w:rsidR="00853878">
      <w:rPr>
        <w:rFonts w:eastAsiaTheme="majorEastAsia" w:cs="Arial"/>
        <w:color w:val="000000" w:themeColor="text1"/>
      </w:rPr>
      <w:t xml:space="preserve">                   </w:t>
    </w:r>
    <w:r>
      <w:rPr>
        <w:rFonts w:eastAsiaTheme="majorEastAsia" w:cs="Arial"/>
        <w:color w:val="000000" w:themeColor="text1"/>
      </w:rPr>
      <w:t xml:space="preserve"> </w:t>
    </w:r>
    <w:r w:rsidR="00D9102C" w:rsidRPr="007C5AD9">
      <w:rPr>
        <w:rFonts w:eastAsiaTheme="majorEastAsia" w:cs="Arial"/>
        <w:color w:val="000000" w:themeColor="text1"/>
      </w:rPr>
      <w:t xml:space="preserve">                                                                        </w:t>
    </w:r>
    <w:r>
      <w:rPr>
        <w:rFonts w:eastAsiaTheme="majorEastAsia" w:cs="Arial"/>
        <w:color w:val="000000" w:themeColor="text1"/>
      </w:rPr>
      <w:t xml:space="preserve">         </w:t>
    </w:r>
  </w:p>
  <w:p w14:paraId="115C4773" w14:textId="1E2C8193" w:rsidR="00951060" w:rsidRPr="007C5AD9" w:rsidRDefault="00951060" w:rsidP="00951060">
    <w:pPr>
      <w:pStyle w:val="Header"/>
      <w:tabs>
        <w:tab w:val="left" w:pos="4320"/>
        <w:tab w:val="left" w:pos="5554"/>
      </w:tabs>
      <w:ind w:left="-1620" w:right="-1440"/>
      <w:jc w:val="left"/>
      <w:rPr>
        <w:rFonts w:cs="Arial"/>
        <w:color w:val="000000" w:themeColor="text1"/>
      </w:rPr>
    </w:pPr>
    <w:r>
      <w:rPr>
        <w:rFonts w:eastAsiaTheme="majorEastAsia" w:cs="Arial"/>
        <w:color w:val="000000" w:themeColor="text1"/>
      </w:rPr>
      <w:t xml:space="preserve">                                                                                                                   </w:t>
    </w:r>
    <w:r w:rsidRPr="007C5AD9">
      <w:rPr>
        <w:rFonts w:eastAsiaTheme="majorEastAsia" w:cs="Arial"/>
        <w:color w:val="000000" w:themeColor="text1"/>
      </w:rPr>
      <w:t>youssef50@hotmail.com</w:t>
    </w:r>
  </w:p>
  <w:p w14:paraId="6D552AEE" w14:textId="77777777" w:rsidR="00D9102C" w:rsidRPr="007C5AD9" w:rsidRDefault="00D9102C">
    <w:pPr>
      <w:pStyle w:val="Header"/>
      <w:rPr>
        <w:rFonts w:cs="Arial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A38"/>
    <w:multiLevelType w:val="hybridMultilevel"/>
    <w:tmpl w:val="13CE4D18"/>
    <w:lvl w:ilvl="0" w:tplc="2B907A16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 w15:restartNumberingAfterBreak="0">
    <w:nsid w:val="6ADD788C"/>
    <w:multiLevelType w:val="hybridMultilevel"/>
    <w:tmpl w:val="CEE2615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A1D7B5A"/>
    <w:multiLevelType w:val="hybridMultilevel"/>
    <w:tmpl w:val="0674E6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A0"/>
    <w:rsid w:val="000004F8"/>
    <w:rsid w:val="00003EB0"/>
    <w:rsid w:val="0001266F"/>
    <w:rsid w:val="00017539"/>
    <w:rsid w:val="00023E57"/>
    <w:rsid w:val="00027361"/>
    <w:rsid w:val="00027C2D"/>
    <w:rsid w:val="00030661"/>
    <w:rsid w:val="00032C17"/>
    <w:rsid w:val="00041055"/>
    <w:rsid w:val="00045132"/>
    <w:rsid w:val="00046C8E"/>
    <w:rsid w:val="000503B3"/>
    <w:rsid w:val="000552A6"/>
    <w:rsid w:val="00057309"/>
    <w:rsid w:val="000604D1"/>
    <w:rsid w:val="0009121A"/>
    <w:rsid w:val="000A2EAE"/>
    <w:rsid w:val="000C054C"/>
    <w:rsid w:val="000D408F"/>
    <w:rsid w:val="00104400"/>
    <w:rsid w:val="001223A6"/>
    <w:rsid w:val="00127FF6"/>
    <w:rsid w:val="0013506B"/>
    <w:rsid w:val="00157E27"/>
    <w:rsid w:val="00186359"/>
    <w:rsid w:val="00194C10"/>
    <w:rsid w:val="00196B3D"/>
    <w:rsid w:val="001A6C77"/>
    <w:rsid w:val="001B3AA6"/>
    <w:rsid w:val="001C33C8"/>
    <w:rsid w:val="001C4187"/>
    <w:rsid w:val="001D1411"/>
    <w:rsid w:val="001D456F"/>
    <w:rsid w:val="001D7F54"/>
    <w:rsid w:val="001E15CB"/>
    <w:rsid w:val="001E7465"/>
    <w:rsid w:val="001F1F57"/>
    <w:rsid w:val="00232797"/>
    <w:rsid w:val="00237EE3"/>
    <w:rsid w:val="00240CA0"/>
    <w:rsid w:val="00243E3A"/>
    <w:rsid w:val="00247F55"/>
    <w:rsid w:val="0026183F"/>
    <w:rsid w:val="002F222D"/>
    <w:rsid w:val="00314586"/>
    <w:rsid w:val="00321587"/>
    <w:rsid w:val="0033156E"/>
    <w:rsid w:val="003372B3"/>
    <w:rsid w:val="003455ED"/>
    <w:rsid w:val="00356225"/>
    <w:rsid w:val="00393ED9"/>
    <w:rsid w:val="003A0485"/>
    <w:rsid w:val="003A3EFD"/>
    <w:rsid w:val="003B4096"/>
    <w:rsid w:val="003D278C"/>
    <w:rsid w:val="003F627A"/>
    <w:rsid w:val="003F7983"/>
    <w:rsid w:val="004065F7"/>
    <w:rsid w:val="0041614C"/>
    <w:rsid w:val="00416238"/>
    <w:rsid w:val="00426C64"/>
    <w:rsid w:val="00430B9B"/>
    <w:rsid w:val="00445EFE"/>
    <w:rsid w:val="00465460"/>
    <w:rsid w:val="00474F0B"/>
    <w:rsid w:val="004B6443"/>
    <w:rsid w:val="004D2CF2"/>
    <w:rsid w:val="004E17AF"/>
    <w:rsid w:val="004F036D"/>
    <w:rsid w:val="005072A8"/>
    <w:rsid w:val="0051293C"/>
    <w:rsid w:val="00523744"/>
    <w:rsid w:val="005279E2"/>
    <w:rsid w:val="00533997"/>
    <w:rsid w:val="00534C97"/>
    <w:rsid w:val="005466A9"/>
    <w:rsid w:val="00546FBA"/>
    <w:rsid w:val="0055011E"/>
    <w:rsid w:val="00574DBC"/>
    <w:rsid w:val="00583E03"/>
    <w:rsid w:val="005A5C21"/>
    <w:rsid w:val="005B03CC"/>
    <w:rsid w:val="005C27B0"/>
    <w:rsid w:val="005F091B"/>
    <w:rsid w:val="00640F64"/>
    <w:rsid w:val="00641043"/>
    <w:rsid w:val="00645577"/>
    <w:rsid w:val="006529FE"/>
    <w:rsid w:val="00652D28"/>
    <w:rsid w:val="00662B63"/>
    <w:rsid w:val="0066339E"/>
    <w:rsid w:val="006B0739"/>
    <w:rsid w:val="006B46F1"/>
    <w:rsid w:val="006B7854"/>
    <w:rsid w:val="00746110"/>
    <w:rsid w:val="00772852"/>
    <w:rsid w:val="00786F44"/>
    <w:rsid w:val="007A12E4"/>
    <w:rsid w:val="007A220D"/>
    <w:rsid w:val="007A75E7"/>
    <w:rsid w:val="007C5AD9"/>
    <w:rsid w:val="007D1ADB"/>
    <w:rsid w:val="007E11BE"/>
    <w:rsid w:val="007E3C91"/>
    <w:rsid w:val="007F4E10"/>
    <w:rsid w:val="00801246"/>
    <w:rsid w:val="00820DFC"/>
    <w:rsid w:val="00840F32"/>
    <w:rsid w:val="00853878"/>
    <w:rsid w:val="00884103"/>
    <w:rsid w:val="00894BC2"/>
    <w:rsid w:val="008C7115"/>
    <w:rsid w:val="008D0E9B"/>
    <w:rsid w:val="008D40B2"/>
    <w:rsid w:val="008E60D2"/>
    <w:rsid w:val="008F26E0"/>
    <w:rsid w:val="0090066D"/>
    <w:rsid w:val="0091731D"/>
    <w:rsid w:val="00920EAC"/>
    <w:rsid w:val="00931DC9"/>
    <w:rsid w:val="00951060"/>
    <w:rsid w:val="009A3623"/>
    <w:rsid w:val="009A4FD5"/>
    <w:rsid w:val="00A21D30"/>
    <w:rsid w:val="00A43CC7"/>
    <w:rsid w:val="00A64319"/>
    <w:rsid w:val="00A64A52"/>
    <w:rsid w:val="00A73983"/>
    <w:rsid w:val="00A7444B"/>
    <w:rsid w:val="00A82717"/>
    <w:rsid w:val="00A87D05"/>
    <w:rsid w:val="00A92453"/>
    <w:rsid w:val="00AC1D88"/>
    <w:rsid w:val="00AC764E"/>
    <w:rsid w:val="00AF3ABC"/>
    <w:rsid w:val="00B0125D"/>
    <w:rsid w:val="00B01385"/>
    <w:rsid w:val="00B03C30"/>
    <w:rsid w:val="00B05A6E"/>
    <w:rsid w:val="00B11F04"/>
    <w:rsid w:val="00B33F0F"/>
    <w:rsid w:val="00B44FC3"/>
    <w:rsid w:val="00B7065F"/>
    <w:rsid w:val="00B70707"/>
    <w:rsid w:val="00B741B7"/>
    <w:rsid w:val="00B80EFF"/>
    <w:rsid w:val="00B8533C"/>
    <w:rsid w:val="00BC4AE3"/>
    <w:rsid w:val="00BD251F"/>
    <w:rsid w:val="00BF0E6F"/>
    <w:rsid w:val="00C35A48"/>
    <w:rsid w:val="00C55F33"/>
    <w:rsid w:val="00C568DA"/>
    <w:rsid w:val="00C7296C"/>
    <w:rsid w:val="00C9797D"/>
    <w:rsid w:val="00CA43E1"/>
    <w:rsid w:val="00CD20EA"/>
    <w:rsid w:val="00CD5393"/>
    <w:rsid w:val="00CD76BF"/>
    <w:rsid w:val="00CD7BF0"/>
    <w:rsid w:val="00D057B2"/>
    <w:rsid w:val="00D129E5"/>
    <w:rsid w:val="00D165D6"/>
    <w:rsid w:val="00D24B85"/>
    <w:rsid w:val="00D33F4E"/>
    <w:rsid w:val="00D3413B"/>
    <w:rsid w:val="00D5141D"/>
    <w:rsid w:val="00D77381"/>
    <w:rsid w:val="00D9102C"/>
    <w:rsid w:val="00D92476"/>
    <w:rsid w:val="00DA141C"/>
    <w:rsid w:val="00DB02BF"/>
    <w:rsid w:val="00DD618B"/>
    <w:rsid w:val="00DF62C1"/>
    <w:rsid w:val="00DF7037"/>
    <w:rsid w:val="00E2178E"/>
    <w:rsid w:val="00E26098"/>
    <w:rsid w:val="00E37309"/>
    <w:rsid w:val="00E5771D"/>
    <w:rsid w:val="00E61A64"/>
    <w:rsid w:val="00E86CD7"/>
    <w:rsid w:val="00E8726E"/>
    <w:rsid w:val="00E91BEE"/>
    <w:rsid w:val="00E96F5D"/>
    <w:rsid w:val="00EB2F5E"/>
    <w:rsid w:val="00EF08FB"/>
    <w:rsid w:val="00F207B9"/>
    <w:rsid w:val="00F27F9E"/>
    <w:rsid w:val="00F72968"/>
    <w:rsid w:val="00F73D36"/>
    <w:rsid w:val="00F96FCC"/>
    <w:rsid w:val="00FA6B58"/>
    <w:rsid w:val="00FD4D6A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C299A6"/>
  <w15:docId w15:val="{F839E5CD-BA6E-CF43-B03F-7A961BA0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6A9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6B785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6B785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6B785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6B7854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6B785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6B7854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B7854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6B7854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6B7854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6B7854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6B7854"/>
    <w:pPr>
      <w:ind w:left="720"/>
    </w:pPr>
  </w:style>
  <w:style w:type="paragraph" w:customStyle="1" w:styleId="CityState">
    <w:name w:val="City/State"/>
    <w:basedOn w:val="BodyText"/>
    <w:next w:val="BodyText"/>
    <w:rsid w:val="006B7854"/>
    <w:pPr>
      <w:keepNext/>
    </w:pPr>
  </w:style>
  <w:style w:type="paragraph" w:customStyle="1" w:styleId="CompanyName">
    <w:name w:val="Company Name"/>
    <w:basedOn w:val="Normal"/>
    <w:next w:val="Normal"/>
    <w:autoRedefine/>
    <w:rsid w:val="00A87D05"/>
    <w:pPr>
      <w:tabs>
        <w:tab w:val="left" w:pos="2160"/>
        <w:tab w:val="left" w:pos="5371"/>
        <w:tab w:val="left" w:pos="571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26183F"/>
    <w:pPr>
      <w:tabs>
        <w:tab w:val="clear" w:pos="5371"/>
        <w:tab w:val="clear" w:pos="5710"/>
        <w:tab w:val="left" w:pos="5731"/>
      </w:tabs>
    </w:pPr>
  </w:style>
  <w:style w:type="paragraph" w:styleId="Date">
    <w:name w:val="Date"/>
    <w:basedOn w:val="BodyText"/>
    <w:rsid w:val="006B7854"/>
    <w:pPr>
      <w:keepNext/>
    </w:pPr>
  </w:style>
  <w:style w:type="paragraph" w:customStyle="1" w:styleId="DocumentLabel">
    <w:name w:val="Document Label"/>
    <w:basedOn w:val="Normal"/>
    <w:next w:val="Normal"/>
    <w:rsid w:val="006B7854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6B7854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6B7854"/>
    <w:pPr>
      <w:jc w:val="both"/>
    </w:pPr>
  </w:style>
  <w:style w:type="paragraph" w:styleId="Footer">
    <w:name w:val="footer"/>
    <w:basedOn w:val="HeaderBase"/>
    <w:rsid w:val="006B785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link w:val="HeaderChar"/>
    <w:uiPriority w:val="99"/>
    <w:rsid w:val="006B7854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6B7854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6B7854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6B7854"/>
  </w:style>
  <w:style w:type="paragraph" w:customStyle="1" w:styleId="JobTitle">
    <w:name w:val="Job Title"/>
    <w:next w:val="Achievement"/>
    <w:rsid w:val="006B7854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6B7854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6B785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D9102C"/>
    <w:pPr>
      <w:spacing w:before="220" w:line="220" w:lineRule="atLeast"/>
      <w:ind w:left="-29"/>
    </w:pPr>
    <w:rPr>
      <w:rFonts w:ascii="Arial Black" w:hAnsi="Arial Black"/>
      <w:b/>
      <w:spacing w:val="-10"/>
    </w:rPr>
  </w:style>
  <w:style w:type="paragraph" w:customStyle="1" w:styleId="NoTitle">
    <w:name w:val="No Title"/>
    <w:basedOn w:val="SectionTitle"/>
    <w:rsid w:val="006B7854"/>
  </w:style>
  <w:style w:type="paragraph" w:customStyle="1" w:styleId="Objective">
    <w:name w:val="Objective"/>
    <w:basedOn w:val="Normal"/>
    <w:next w:val="BodyText"/>
    <w:rsid w:val="006B7854"/>
    <w:pPr>
      <w:spacing w:before="240" w:after="220" w:line="220" w:lineRule="atLeast"/>
    </w:pPr>
  </w:style>
  <w:style w:type="character" w:styleId="PageNumber">
    <w:name w:val="page number"/>
    <w:rsid w:val="006B7854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6B785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6B7854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6B7854"/>
    <w:rPr>
      <w:b w:val="0"/>
      <w:spacing w:val="0"/>
    </w:rPr>
  </w:style>
  <w:style w:type="paragraph" w:styleId="BodyTextIndent2">
    <w:name w:val="Body Text Indent 2"/>
    <w:basedOn w:val="Normal"/>
    <w:rsid w:val="006B7854"/>
    <w:pPr>
      <w:ind w:left="1440"/>
    </w:pPr>
  </w:style>
  <w:style w:type="paragraph" w:styleId="HTMLPreformatted">
    <w:name w:val="HTML Preformatted"/>
    <w:basedOn w:val="Normal"/>
    <w:rsid w:val="006B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15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1E15CB"/>
    <w:pPr>
      <w:suppressAutoHyphens/>
      <w:jc w:val="center"/>
    </w:pPr>
    <w:rPr>
      <w:rFonts w:ascii="Arial Black" w:hAnsi="Arial Black" w:cs="Arial Black"/>
      <w:color w:val="000000"/>
      <w:spacing w:val="100"/>
      <w:sz w:val="32"/>
      <w:szCs w:val="32"/>
      <w:lang w:eastAsia="ar-SA"/>
    </w:rPr>
  </w:style>
  <w:style w:type="character" w:customStyle="1" w:styleId="TitleChar">
    <w:name w:val="Title Char"/>
    <w:link w:val="Title"/>
    <w:rsid w:val="001E15CB"/>
    <w:rPr>
      <w:rFonts w:ascii="Arial Black" w:hAnsi="Arial Black" w:cs="Arial Black"/>
      <w:color w:val="000000"/>
      <w:spacing w:val="100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5C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1E15CB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1E15C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03C30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A64319"/>
  </w:style>
  <w:style w:type="paragraph" w:styleId="NormalWeb">
    <w:name w:val="Normal (Web)"/>
    <w:basedOn w:val="Normal"/>
    <w:uiPriority w:val="99"/>
    <w:semiHidden/>
    <w:unhideWhenUsed/>
    <w:rsid w:val="00A6431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E7601-787E-1544-8A62-4065628B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Office\Templates\Other Documents\Professional Resume.dot</Template>
  <TotalTime>3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Youssef Essaoui</vt:lpstr>
    </vt:vector>
  </TitlesOfParts>
  <Company>Microsoft Corporation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Essaoui</dc:title>
  <dc:subject/>
  <dc:creator>Youssef Essaoui</dc:creator>
  <cp:keywords/>
  <dc:description/>
  <cp:lastModifiedBy>Youssef .</cp:lastModifiedBy>
  <cp:revision>4</cp:revision>
  <cp:lastPrinted>2018-10-21T20:01:00Z</cp:lastPrinted>
  <dcterms:created xsi:type="dcterms:W3CDTF">2020-06-11T18:56:00Z</dcterms:created>
  <dcterms:modified xsi:type="dcterms:W3CDTF">2020-06-15T18:05:00Z</dcterms:modified>
</cp:coreProperties>
</file>